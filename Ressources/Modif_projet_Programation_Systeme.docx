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297" w:rsidRPr="003E730D" w:rsidRDefault="00A52084" w:rsidP="003E730D">
      <w:pPr>
        <w:pStyle w:val="TITREDUDOCUMENT"/>
      </w:pPr>
      <w:bookmarkStart w:id="0" w:name="_GoBack"/>
      <w:bookmarkEnd w:id="0"/>
      <w:r>
        <w:t>projet Programmation Système</w:t>
      </w:r>
    </w:p>
    <w:p w:rsidR="005B0BB3" w:rsidRPr="003E730D" w:rsidRDefault="00A52084" w:rsidP="003E730D">
      <w:pPr>
        <w:pStyle w:val="SOUS-TITREDUDOCUMENT"/>
      </w:pPr>
      <w:r>
        <w:t>Mise à jour du sujet et des attentes</w:t>
      </w:r>
    </w:p>
    <w:p w:rsidR="005B0BB3" w:rsidRDefault="00A52084" w:rsidP="00A514F5">
      <w:pPr>
        <w:pStyle w:val="DATEDUDOCUMENT"/>
      </w:pPr>
      <w:r>
        <w:t>09/12/2018</w:t>
      </w:r>
    </w:p>
    <w:p w:rsidR="00940FBE" w:rsidRDefault="00940FBE" w:rsidP="00940FBE">
      <w:pPr>
        <w:pStyle w:val="Prambule"/>
      </w:pPr>
      <w:r>
        <w:t>Préambule</w:t>
      </w:r>
    </w:p>
    <w:p w:rsidR="00FC75EF" w:rsidRDefault="00A52084" w:rsidP="00A52084">
      <w:pPr>
        <w:pStyle w:val="Listepuces"/>
        <w:numPr>
          <w:ilvl w:val="0"/>
          <w:numId w:val="0"/>
        </w:numPr>
        <w:ind w:left="170"/>
      </w:pPr>
      <w:r>
        <w:t>Ce document est une mise à jour du sujet du projet programmation système. En effet il s’avère que le travail demandé était trop important pour être convenablement réalisé dans les temps. Cette modification impacte à la fois le contenu des livrables ainsi que la forme de l’évaluation. Cependant l’ensemble des informations présentes dans le premier document reste valide. Aussi, toutes les indications du chapitre 1 au chapitre 6 inclus sont inchangées.</w:t>
      </w:r>
    </w:p>
    <w:p w:rsidR="00335770" w:rsidRPr="00335770" w:rsidRDefault="00335770" w:rsidP="00A52084">
      <w:pPr>
        <w:pStyle w:val="Listepuces"/>
        <w:numPr>
          <w:ilvl w:val="0"/>
          <w:numId w:val="0"/>
        </w:numPr>
        <w:ind w:left="170"/>
      </w:pPr>
      <w:r>
        <w:t xml:space="preserve">Pour plus de clarté, l’ensemble des chapitres 7 et 8 ont été repris. Les éléments supprimés sont </w:t>
      </w:r>
      <w:r w:rsidRPr="00335770">
        <w:rPr>
          <w:strike/>
        </w:rPr>
        <w:t>barrés</w:t>
      </w:r>
      <w:r>
        <w:t xml:space="preserve"> et les éléments ajoutés ou modifiés sont </w:t>
      </w:r>
      <w:r w:rsidRPr="00335770">
        <w:rPr>
          <w:u w:val="single"/>
        </w:rPr>
        <w:t>soulignés</w:t>
      </w:r>
      <w:r>
        <w:t>.</w:t>
      </w:r>
    </w:p>
    <w:p w:rsidR="00BD3C7F" w:rsidRDefault="00BD3C7F" w:rsidP="00BD3C7F">
      <w:pPr>
        <w:pStyle w:val="SOMMAIRE"/>
      </w:pPr>
      <w:r>
        <w:t>Sommaire</w:t>
      </w:r>
    </w:p>
    <w:p w:rsidR="00E600CB" w:rsidRDefault="00C53123">
      <w:pPr>
        <w:pStyle w:val="TM1"/>
        <w:rPr>
          <w:rFonts w:eastAsiaTheme="minorEastAsia"/>
          <w:b w:val="0"/>
          <w:caps w:val="0"/>
          <w:noProof/>
          <w:color w:val="auto"/>
          <w:lang w:eastAsia="fr-FR"/>
        </w:rPr>
      </w:pPr>
      <w:r>
        <w:fldChar w:fldCharType="begin"/>
      </w:r>
      <w:r>
        <w:instrText xml:space="preserve"> TOC \o "1-</w:instrText>
      </w:r>
      <w:r w:rsidR="00C700BC">
        <w:instrText>5</w:instrText>
      </w:r>
      <w:r>
        <w:instrText>"</w:instrText>
      </w:r>
      <w:r w:rsidR="00A55916">
        <w:instrText xml:space="preserve"> </w:instrText>
      </w:r>
      <w:r>
        <w:instrText xml:space="preserve">\h \z \u </w:instrText>
      </w:r>
      <w:r>
        <w:fldChar w:fldCharType="separate"/>
      </w:r>
      <w:hyperlink w:anchor="_Toc532154709" w:history="1">
        <w:r w:rsidR="00E600CB" w:rsidRPr="007A3549">
          <w:rPr>
            <w:rStyle w:val="Lienhypertexte"/>
            <w:noProof/>
          </w:rPr>
          <w:t>7</w:t>
        </w:r>
        <w:r w:rsidR="00E600CB">
          <w:rPr>
            <w:rFonts w:eastAsiaTheme="minorEastAsia"/>
            <w:b w:val="0"/>
            <w:caps w:val="0"/>
            <w:noProof/>
            <w:color w:val="auto"/>
            <w:lang w:eastAsia="fr-FR"/>
          </w:rPr>
          <w:tab/>
        </w:r>
        <w:r w:rsidR="00E600CB" w:rsidRPr="007A3549">
          <w:rPr>
            <w:rStyle w:val="Lienhypertexte"/>
            <w:noProof/>
          </w:rPr>
          <w:t>Cahier des charges et contraintes</w:t>
        </w:r>
        <w:r w:rsidR="00E600CB">
          <w:rPr>
            <w:noProof/>
            <w:webHidden/>
          </w:rPr>
          <w:tab/>
        </w:r>
        <w:r w:rsidR="00E600CB">
          <w:rPr>
            <w:noProof/>
            <w:webHidden/>
          </w:rPr>
          <w:fldChar w:fldCharType="begin"/>
        </w:r>
        <w:r w:rsidR="00E600CB">
          <w:rPr>
            <w:noProof/>
            <w:webHidden/>
          </w:rPr>
          <w:instrText xml:space="preserve"> PAGEREF _Toc532154709 \h </w:instrText>
        </w:r>
        <w:r w:rsidR="00E600CB">
          <w:rPr>
            <w:noProof/>
            <w:webHidden/>
          </w:rPr>
        </w:r>
        <w:r w:rsidR="00E600CB">
          <w:rPr>
            <w:noProof/>
            <w:webHidden/>
          </w:rPr>
          <w:fldChar w:fldCharType="separate"/>
        </w:r>
        <w:r w:rsidR="00E600CB">
          <w:rPr>
            <w:noProof/>
            <w:webHidden/>
          </w:rPr>
          <w:t>2</w:t>
        </w:r>
        <w:r w:rsidR="00E600CB">
          <w:rPr>
            <w:noProof/>
            <w:webHidden/>
          </w:rPr>
          <w:fldChar w:fldCharType="end"/>
        </w:r>
      </w:hyperlink>
    </w:p>
    <w:p w:rsidR="00E600CB" w:rsidRDefault="00403B22">
      <w:pPr>
        <w:pStyle w:val="TM2"/>
        <w:rPr>
          <w:rFonts w:asciiTheme="minorHAnsi" w:eastAsiaTheme="minorEastAsia" w:hAnsiTheme="minorHAnsi"/>
          <w:b w:val="0"/>
          <w:noProof/>
          <w:color w:val="auto"/>
          <w:lang w:eastAsia="fr-FR"/>
        </w:rPr>
      </w:pPr>
      <w:hyperlink w:anchor="_Toc532154710" w:history="1">
        <w:r w:rsidR="00E600CB" w:rsidRPr="007A3549">
          <w:rPr>
            <w:rStyle w:val="Lienhypertexte"/>
            <w:noProof/>
          </w:rPr>
          <w:t>Fonctionnel</w:t>
        </w:r>
        <w:r w:rsidR="00E600CB">
          <w:rPr>
            <w:noProof/>
            <w:webHidden/>
          </w:rPr>
          <w:tab/>
        </w:r>
        <w:r w:rsidR="00E600CB">
          <w:rPr>
            <w:noProof/>
            <w:webHidden/>
          </w:rPr>
          <w:fldChar w:fldCharType="begin"/>
        </w:r>
        <w:r w:rsidR="00E600CB">
          <w:rPr>
            <w:noProof/>
            <w:webHidden/>
          </w:rPr>
          <w:instrText xml:space="preserve"> PAGEREF _Toc532154710 \h </w:instrText>
        </w:r>
        <w:r w:rsidR="00E600CB">
          <w:rPr>
            <w:noProof/>
            <w:webHidden/>
          </w:rPr>
        </w:r>
        <w:r w:rsidR="00E600CB">
          <w:rPr>
            <w:noProof/>
            <w:webHidden/>
          </w:rPr>
          <w:fldChar w:fldCharType="separate"/>
        </w:r>
        <w:r w:rsidR="00E600CB">
          <w:rPr>
            <w:noProof/>
            <w:webHidden/>
          </w:rPr>
          <w:t>2</w:t>
        </w:r>
        <w:r w:rsidR="00E600CB">
          <w:rPr>
            <w:noProof/>
            <w:webHidden/>
          </w:rPr>
          <w:fldChar w:fldCharType="end"/>
        </w:r>
      </w:hyperlink>
    </w:p>
    <w:p w:rsidR="00E600CB" w:rsidRDefault="00403B22">
      <w:pPr>
        <w:pStyle w:val="TM2"/>
        <w:rPr>
          <w:rFonts w:asciiTheme="minorHAnsi" w:eastAsiaTheme="minorEastAsia" w:hAnsiTheme="minorHAnsi"/>
          <w:b w:val="0"/>
          <w:noProof/>
          <w:color w:val="auto"/>
          <w:lang w:eastAsia="fr-FR"/>
        </w:rPr>
      </w:pPr>
      <w:hyperlink w:anchor="_Toc532154711" w:history="1">
        <w:r w:rsidR="00E600CB" w:rsidRPr="007A3549">
          <w:rPr>
            <w:rStyle w:val="Lienhypertexte"/>
            <w:noProof/>
          </w:rPr>
          <w:t>Technique</w:t>
        </w:r>
        <w:r w:rsidR="00E600CB">
          <w:rPr>
            <w:noProof/>
            <w:webHidden/>
          </w:rPr>
          <w:tab/>
        </w:r>
        <w:r w:rsidR="00E600CB">
          <w:rPr>
            <w:noProof/>
            <w:webHidden/>
          </w:rPr>
          <w:fldChar w:fldCharType="begin"/>
        </w:r>
        <w:r w:rsidR="00E600CB">
          <w:rPr>
            <w:noProof/>
            <w:webHidden/>
          </w:rPr>
          <w:instrText xml:space="preserve"> PAGEREF _Toc532154711 \h </w:instrText>
        </w:r>
        <w:r w:rsidR="00E600CB">
          <w:rPr>
            <w:noProof/>
            <w:webHidden/>
          </w:rPr>
        </w:r>
        <w:r w:rsidR="00E600CB">
          <w:rPr>
            <w:noProof/>
            <w:webHidden/>
          </w:rPr>
          <w:fldChar w:fldCharType="separate"/>
        </w:r>
        <w:r w:rsidR="00E600CB">
          <w:rPr>
            <w:noProof/>
            <w:webHidden/>
          </w:rPr>
          <w:t>3</w:t>
        </w:r>
        <w:r w:rsidR="00E600CB">
          <w:rPr>
            <w:noProof/>
            <w:webHidden/>
          </w:rPr>
          <w:fldChar w:fldCharType="end"/>
        </w:r>
      </w:hyperlink>
    </w:p>
    <w:p w:rsidR="00E600CB" w:rsidRDefault="00403B22">
      <w:pPr>
        <w:pStyle w:val="TM1"/>
        <w:rPr>
          <w:rFonts w:eastAsiaTheme="minorEastAsia"/>
          <w:b w:val="0"/>
          <w:caps w:val="0"/>
          <w:noProof/>
          <w:color w:val="auto"/>
          <w:lang w:eastAsia="fr-FR"/>
        </w:rPr>
      </w:pPr>
      <w:hyperlink w:anchor="_Toc532154712" w:history="1">
        <w:r w:rsidR="00E600CB" w:rsidRPr="007A3549">
          <w:rPr>
            <w:rStyle w:val="Lienhypertexte"/>
            <w:noProof/>
          </w:rPr>
          <w:t>8</w:t>
        </w:r>
        <w:r w:rsidR="00E600CB">
          <w:rPr>
            <w:rFonts w:eastAsiaTheme="minorEastAsia"/>
            <w:b w:val="0"/>
            <w:caps w:val="0"/>
            <w:noProof/>
            <w:color w:val="auto"/>
            <w:lang w:eastAsia="fr-FR"/>
          </w:rPr>
          <w:tab/>
        </w:r>
        <w:r w:rsidR="00E600CB" w:rsidRPr="007A3549">
          <w:rPr>
            <w:rStyle w:val="Lienhypertexte"/>
            <w:noProof/>
          </w:rPr>
          <w:t>Organisation du projet et livrables attendus</w:t>
        </w:r>
        <w:r w:rsidR="00E600CB">
          <w:rPr>
            <w:noProof/>
            <w:webHidden/>
          </w:rPr>
          <w:tab/>
        </w:r>
        <w:r w:rsidR="00E600CB">
          <w:rPr>
            <w:noProof/>
            <w:webHidden/>
          </w:rPr>
          <w:fldChar w:fldCharType="begin"/>
        </w:r>
        <w:r w:rsidR="00E600CB">
          <w:rPr>
            <w:noProof/>
            <w:webHidden/>
          </w:rPr>
          <w:instrText xml:space="preserve"> PAGEREF _Toc532154712 \h </w:instrText>
        </w:r>
        <w:r w:rsidR="00E600CB">
          <w:rPr>
            <w:noProof/>
            <w:webHidden/>
          </w:rPr>
        </w:r>
        <w:r w:rsidR="00E600CB">
          <w:rPr>
            <w:noProof/>
            <w:webHidden/>
          </w:rPr>
          <w:fldChar w:fldCharType="separate"/>
        </w:r>
        <w:r w:rsidR="00E600CB">
          <w:rPr>
            <w:noProof/>
            <w:webHidden/>
          </w:rPr>
          <w:t>4</w:t>
        </w:r>
        <w:r w:rsidR="00E600CB">
          <w:rPr>
            <w:noProof/>
            <w:webHidden/>
          </w:rPr>
          <w:fldChar w:fldCharType="end"/>
        </w:r>
      </w:hyperlink>
    </w:p>
    <w:p w:rsidR="00E600CB" w:rsidRDefault="00403B22">
      <w:pPr>
        <w:pStyle w:val="TM1"/>
        <w:rPr>
          <w:rFonts w:eastAsiaTheme="minorEastAsia"/>
          <w:b w:val="0"/>
          <w:caps w:val="0"/>
          <w:noProof/>
          <w:color w:val="auto"/>
          <w:lang w:eastAsia="fr-FR"/>
        </w:rPr>
      </w:pPr>
      <w:hyperlink w:anchor="_Toc532154713" w:history="1">
        <w:r w:rsidR="00E600CB" w:rsidRPr="007A3549">
          <w:rPr>
            <w:rStyle w:val="Lienhypertexte"/>
            <w:noProof/>
          </w:rPr>
          <w:t>9</w:t>
        </w:r>
        <w:r w:rsidR="00E600CB">
          <w:rPr>
            <w:rFonts w:eastAsiaTheme="minorEastAsia"/>
            <w:b w:val="0"/>
            <w:caps w:val="0"/>
            <w:noProof/>
            <w:color w:val="auto"/>
            <w:lang w:eastAsia="fr-FR"/>
          </w:rPr>
          <w:tab/>
        </w:r>
        <w:r w:rsidR="00E600CB" w:rsidRPr="007A3549">
          <w:rPr>
            <w:rStyle w:val="Lienhypertexte"/>
            <w:noProof/>
          </w:rPr>
          <w:t>Grille d’évaluation</w:t>
        </w:r>
        <w:r w:rsidR="00E600CB">
          <w:rPr>
            <w:noProof/>
            <w:webHidden/>
          </w:rPr>
          <w:tab/>
        </w:r>
        <w:r w:rsidR="00E600CB">
          <w:rPr>
            <w:noProof/>
            <w:webHidden/>
          </w:rPr>
          <w:fldChar w:fldCharType="begin"/>
        </w:r>
        <w:r w:rsidR="00E600CB">
          <w:rPr>
            <w:noProof/>
            <w:webHidden/>
          </w:rPr>
          <w:instrText xml:space="preserve"> PAGEREF _Toc532154713 \h </w:instrText>
        </w:r>
        <w:r w:rsidR="00E600CB">
          <w:rPr>
            <w:noProof/>
            <w:webHidden/>
          </w:rPr>
        </w:r>
        <w:r w:rsidR="00E600CB">
          <w:rPr>
            <w:noProof/>
            <w:webHidden/>
          </w:rPr>
          <w:fldChar w:fldCharType="separate"/>
        </w:r>
        <w:r w:rsidR="00E600CB">
          <w:rPr>
            <w:noProof/>
            <w:webHidden/>
          </w:rPr>
          <w:t>6</w:t>
        </w:r>
        <w:r w:rsidR="00E600CB">
          <w:rPr>
            <w:noProof/>
            <w:webHidden/>
          </w:rPr>
          <w:fldChar w:fldCharType="end"/>
        </w:r>
      </w:hyperlink>
    </w:p>
    <w:p w:rsidR="00C53123" w:rsidRDefault="00C53123" w:rsidP="00C11120">
      <w:pPr>
        <w:pStyle w:val="Espace2pt"/>
      </w:pPr>
      <w:r>
        <w:fldChar w:fldCharType="end"/>
      </w:r>
    </w:p>
    <w:p w:rsidR="00A52084" w:rsidRDefault="00013EF3" w:rsidP="00013EF3">
      <w:pPr>
        <w:pStyle w:val="Titre1"/>
      </w:pPr>
      <w:bookmarkStart w:id="1" w:name="_Toc532154709"/>
      <w:r w:rsidRPr="00013EF3">
        <w:lastRenderedPageBreak/>
        <w:t>Cahier des charges et contraintes</w:t>
      </w:r>
      <w:bookmarkEnd w:id="1"/>
    </w:p>
    <w:p w:rsidR="00013EF3" w:rsidRPr="00013EF3" w:rsidRDefault="00013EF3" w:rsidP="00013EF3">
      <w:pPr>
        <w:pStyle w:val="Titre2"/>
      </w:pPr>
      <w:bookmarkStart w:id="2" w:name="_Toc531421538"/>
      <w:bookmarkStart w:id="3" w:name="_Toc532154710"/>
      <w:r w:rsidRPr="00013EF3">
        <w:t>Fonctionnel</w:t>
      </w:r>
      <w:bookmarkEnd w:id="2"/>
      <w:bookmarkEnd w:id="3"/>
    </w:p>
    <w:p w:rsidR="00013EF3" w:rsidRPr="00013EF3" w:rsidRDefault="00013EF3" w:rsidP="00013EF3">
      <w:pPr>
        <w:pStyle w:val="Listepuces"/>
      </w:pPr>
      <w:r w:rsidRPr="00013EF3">
        <w:t>Diagrammes</w:t>
      </w:r>
      <w:r>
        <w:t xml:space="preserve"> de cas d’utilisation</w:t>
      </w:r>
    </w:p>
    <w:p w:rsidR="00013EF3" w:rsidRPr="00013EF3" w:rsidRDefault="00013EF3" w:rsidP="00013EF3">
      <w:pPr>
        <w:pStyle w:val="Listepuces"/>
      </w:pPr>
      <w:r w:rsidRPr="00013EF3">
        <w:t>Diagrammes d’activité de chaque poste de travail.</w:t>
      </w:r>
    </w:p>
    <w:p w:rsidR="00013EF3" w:rsidRPr="00013EF3" w:rsidRDefault="00013EF3" w:rsidP="00013EF3">
      <w:pPr>
        <w:pStyle w:val="Listepuces"/>
        <w:rPr>
          <w:strike/>
        </w:rPr>
      </w:pPr>
      <w:r w:rsidRPr="00013EF3">
        <w:rPr>
          <w:strike/>
        </w:rPr>
        <w:t xml:space="preserve">Simulation graphique du fonctionnement du restaurant en temps réel. Pour les besoins de la démonstration (et des tests), nous vous demandons d’avoir un mode simulation en temps accéléré à l’échelle (1’ = 1’’). Cela veut dire que vous serez capables de nous montrer en 7’ de démonstration le fonctionnement d’une équipe de travail de 7 heures. </w:t>
      </w:r>
    </w:p>
    <w:p w:rsidR="00013EF3" w:rsidRPr="00013EF3" w:rsidRDefault="00013EF3" w:rsidP="00013EF3">
      <w:pPr>
        <w:pStyle w:val="Listepuces"/>
        <w:rPr>
          <w:strike/>
        </w:rPr>
      </w:pPr>
      <w:r w:rsidRPr="00013EF3">
        <w:t>L’application doit permettre de visualiser l’état de chaque personne (salariés ou clients) et de chaque objet modélisé ainsi que les situations limites</w:t>
      </w:r>
      <w:r w:rsidRPr="00013EF3">
        <w:rPr>
          <w:strike/>
        </w:rPr>
        <w:t xml:space="preserve">, et mettre des alertes sur le manque de telle ou telle ressource (presque plus d’assiettes ou plus de verres du tout, …). Pour cela vous devez avoir une fenêtre de contrôle (vous pouvez vous inspirer des pages de contrôle des superviseurs comme Nagios ou Centreon avec lesquels vous avez travaillé dans l’UE précédente). </w:t>
      </w:r>
    </w:p>
    <w:p w:rsidR="00013EF3" w:rsidRPr="00013EF3" w:rsidRDefault="00013EF3" w:rsidP="00013EF3">
      <w:pPr>
        <w:pStyle w:val="Listepuces"/>
      </w:pPr>
      <w:r w:rsidRPr="00013EF3">
        <w:t>Prévoir le mode « </w:t>
      </w:r>
      <w:r w:rsidRPr="00013EF3">
        <w:rPr>
          <w:b/>
        </w:rPr>
        <w:t>PAUSE</w:t>
      </w:r>
      <w:r w:rsidRPr="00013EF3">
        <w:t xml:space="preserve"> » de votre application pour pouvoir stopper tous les processus et analyser la situation en cours. </w:t>
      </w:r>
    </w:p>
    <w:p w:rsidR="00013EF3" w:rsidRPr="00013EF3" w:rsidRDefault="00013EF3" w:rsidP="00013EF3">
      <w:pPr>
        <w:pStyle w:val="Listepuces"/>
      </w:pPr>
      <w:r w:rsidRPr="00013EF3">
        <w:rPr>
          <w:strike/>
        </w:rPr>
        <w:t>Modélisation</w:t>
      </w:r>
      <w:r w:rsidRPr="00013EF3">
        <w:t xml:space="preserve">/implémentation de plusieurs catégories de clients avec des comportements différents. </w:t>
      </w:r>
    </w:p>
    <w:p w:rsidR="00013EF3" w:rsidRPr="00013EF3" w:rsidRDefault="00013EF3" w:rsidP="00013EF3">
      <w:pPr>
        <w:pStyle w:val="Listepuces"/>
      </w:pPr>
      <w:r w:rsidRPr="00013EF3">
        <w:rPr>
          <w:strike/>
        </w:rPr>
        <w:t>Modélisation</w:t>
      </w:r>
      <w:r w:rsidRPr="00013EF3">
        <w:t>/implémentation de tous les postes décrits dans la partie « Description de postes ».</w:t>
      </w:r>
    </w:p>
    <w:p w:rsidR="00013EF3" w:rsidRPr="00013EF3" w:rsidRDefault="00013EF3" w:rsidP="00013EF3">
      <w:pPr>
        <w:pStyle w:val="Listepuces"/>
        <w:rPr>
          <w:strike/>
        </w:rPr>
      </w:pPr>
      <w:r w:rsidRPr="00013EF3">
        <w:rPr>
          <w:strike/>
        </w:rPr>
        <w:t>Modélisation/implémentation de tout le matériel décrit (et nécessaire pour la réalisation des recettes)</w:t>
      </w:r>
    </w:p>
    <w:p w:rsidR="00013EF3" w:rsidRPr="00013EF3" w:rsidRDefault="00013EF3" w:rsidP="00013EF3">
      <w:pPr>
        <w:pStyle w:val="Listepuces"/>
        <w:rPr>
          <w:strike/>
        </w:rPr>
      </w:pPr>
      <w:r w:rsidRPr="00013EF3">
        <w:rPr>
          <w:strike/>
        </w:rPr>
        <w:t>Préconisations sur le dimensionnement du restaurant et des ressources : les chiffres donnés sont corrects, surdimensionnés ou sous-dimensionnés. Dans ce cas-là, vous devez donner les postes à pourvoir ou à supprimer et le matériel à garder, à supprimer ou à racheter. Egalement, on attend de vous des préconisations sur le processus global de la gestion du restaurant.</w:t>
      </w:r>
    </w:p>
    <w:p w:rsidR="00013EF3" w:rsidRPr="00013EF3" w:rsidRDefault="00013EF3" w:rsidP="00013EF3">
      <w:pPr>
        <w:pStyle w:val="Listepuces"/>
      </w:pPr>
      <w:r w:rsidRPr="00013EF3">
        <w:t xml:space="preserve">Les temps de chaque tâche, les quantités </w:t>
      </w:r>
      <w:r w:rsidRPr="00013EF3">
        <w:rPr>
          <w:strike/>
        </w:rPr>
        <w:t>d’objets ou</w:t>
      </w:r>
      <w:r w:rsidRPr="00013EF3">
        <w:t xml:space="preserve"> des postes, le nombre de clients par type, le temps en mode accéléré, … tout doit être paramétrable dans l’application. </w:t>
      </w:r>
    </w:p>
    <w:p w:rsidR="00D73EBB" w:rsidRDefault="00D73EBB" w:rsidP="00D73EBB">
      <w:pPr>
        <w:pStyle w:val="EncTitre1"/>
      </w:pPr>
      <w:r>
        <w:t>En bref :</w:t>
      </w:r>
    </w:p>
    <w:p w:rsidR="00D73EBB" w:rsidRDefault="00D73EBB" w:rsidP="00D73EBB">
      <w:pPr>
        <w:pStyle w:val="EncPuce1"/>
      </w:pPr>
      <w:r>
        <w:t>La</w:t>
      </w:r>
      <w:r w:rsidR="00013EF3">
        <w:t xml:space="preserve"> simulation graphique n’est plus demandé</w:t>
      </w:r>
      <w:r>
        <w:t>e</w:t>
      </w:r>
    </w:p>
    <w:p w:rsidR="00D73EBB" w:rsidRDefault="00D73EBB" w:rsidP="00D73EBB">
      <w:pPr>
        <w:pStyle w:val="EncPuce1"/>
      </w:pPr>
      <w:r>
        <w:t>L</w:t>
      </w:r>
      <w:r w:rsidR="00013EF3">
        <w:t>a gestion du matériel</w:t>
      </w:r>
      <w:r>
        <w:t xml:space="preserve"> n’est plus demandée</w:t>
      </w:r>
      <w:r w:rsidR="00013EF3">
        <w:t>.</w:t>
      </w:r>
    </w:p>
    <w:p w:rsidR="00013EF3" w:rsidRDefault="00D73EBB" w:rsidP="00D73EBB">
      <w:pPr>
        <w:pStyle w:val="EncPuce1"/>
      </w:pPr>
      <w:r>
        <w:t>L</w:t>
      </w:r>
      <w:r w:rsidR="00013EF3">
        <w:t>es préconisations pour les aménagements optimums du restaurant ne sont plus demandées.</w:t>
      </w:r>
    </w:p>
    <w:p w:rsidR="00D73EBB" w:rsidRDefault="00D73EBB" w:rsidP="00D73EBB">
      <w:pPr>
        <w:pStyle w:val="EncPuce1"/>
      </w:pPr>
      <w:r>
        <w:t xml:space="preserve">L’interface à produire n’affiche uniquement que les logs des différents postes </w:t>
      </w:r>
      <w:r w:rsidR="00335770">
        <w:t>instanciés</w:t>
      </w:r>
      <w:r>
        <w:t>.</w:t>
      </w:r>
    </w:p>
    <w:p w:rsidR="00D73EBB" w:rsidRDefault="00D73EBB" w:rsidP="00D73EBB">
      <w:pPr>
        <w:pStyle w:val="EncPuce1"/>
      </w:pPr>
    </w:p>
    <w:p w:rsidR="00013EF3" w:rsidRDefault="00013EF3" w:rsidP="00013EF3">
      <w:pPr>
        <w:pStyle w:val="Titre2"/>
      </w:pPr>
      <w:bookmarkStart w:id="4" w:name="_Toc531421539"/>
      <w:bookmarkStart w:id="5" w:name="_Toc532154711"/>
      <w:r>
        <w:lastRenderedPageBreak/>
        <w:t>Technique</w:t>
      </w:r>
      <w:bookmarkEnd w:id="4"/>
      <w:bookmarkEnd w:id="5"/>
    </w:p>
    <w:p w:rsidR="00013EF3" w:rsidRDefault="00013EF3" w:rsidP="00013EF3">
      <w:pPr>
        <w:pStyle w:val="Listepuces"/>
      </w:pPr>
      <w:r>
        <w:t>(</w:t>
      </w:r>
      <w:r w:rsidRPr="008D2629">
        <w:rPr>
          <w:b/>
        </w:rPr>
        <w:t>OBLIGATOIRE</w:t>
      </w:r>
      <w:r>
        <w:t xml:space="preserve">) Diagrammes de composants </w:t>
      </w:r>
      <w:r w:rsidRPr="00013EF3">
        <w:rPr>
          <w:strike/>
        </w:rPr>
        <w:t>et classes de l’application (ou applications).</w:t>
      </w:r>
    </w:p>
    <w:p w:rsidR="00013EF3" w:rsidRDefault="00013EF3" w:rsidP="00013EF3">
      <w:pPr>
        <w:pStyle w:val="Listepuces"/>
      </w:pPr>
      <w:r>
        <w:t>(</w:t>
      </w:r>
      <w:r w:rsidRPr="008D2629">
        <w:rPr>
          <w:b/>
        </w:rPr>
        <w:t>OBLIGATOIRE</w:t>
      </w:r>
      <w:r>
        <w:t>) Diagramme(s) de séquences</w:t>
      </w:r>
    </w:p>
    <w:p w:rsidR="00013EF3" w:rsidRDefault="00013EF3" w:rsidP="00013EF3">
      <w:pPr>
        <w:pStyle w:val="Listepuces"/>
      </w:pPr>
      <w:r>
        <w:t>(</w:t>
      </w:r>
      <w:r w:rsidRPr="008D2629">
        <w:rPr>
          <w:b/>
        </w:rPr>
        <w:t>OBLIGATOIRE</w:t>
      </w:r>
      <w:r>
        <w:t>) Au moins un IPC par type (synchro, échange de données ou les deux) doit être utilisé. Les threads vous seront indispensables également. A vous de décider sur l’utilisation d’un processus léger ou pas en fonction des situations. Voir ressource « </w:t>
      </w:r>
      <w:r w:rsidRPr="00465925">
        <w:rPr>
          <w:b/>
        </w:rPr>
        <w:t>Aide-mémoire</w:t>
      </w:r>
      <w:r>
        <w:t xml:space="preserve"> » IPC sur Moodle. </w:t>
      </w:r>
    </w:p>
    <w:p w:rsidR="00013EF3" w:rsidRDefault="00013EF3" w:rsidP="00013EF3">
      <w:pPr>
        <w:pStyle w:val="Listepuces"/>
      </w:pPr>
      <w:r>
        <w:t>(</w:t>
      </w:r>
      <w:r w:rsidRPr="008D2629">
        <w:rPr>
          <w:b/>
        </w:rPr>
        <w:t>OBLIGATOIRE</w:t>
      </w:r>
      <w:r>
        <w:t>) Utilisation des pools</w:t>
      </w:r>
    </w:p>
    <w:p w:rsidR="00013EF3" w:rsidRDefault="00013EF3" w:rsidP="00013EF3">
      <w:pPr>
        <w:pStyle w:val="Listepuces"/>
      </w:pPr>
      <w:r>
        <w:t>(</w:t>
      </w:r>
      <w:r w:rsidRPr="008D2629">
        <w:rPr>
          <w:b/>
        </w:rPr>
        <w:t>OBLIGATOIRE</w:t>
      </w:r>
      <w:r>
        <w:t xml:space="preserve">) Utilisation des sockets pour les échanges entre la salle de restauration et la cuisine. </w:t>
      </w:r>
    </w:p>
    <w:p w:rsidR="00013EF3" w:rsidRDefault="00013EF3" w:rsidP="00013EF3">
      <w:pPr>
        <w:pStyle w:val="Listepuces"/>
      </w:pPr>
      <w:r>
        <w:t>(</w:t>
      </w:r>
      <w:r w:rsidRPr="008D2629">
        <w:rPr>
          <w:b/>
        </w:rPr>
        <w:t>OBLIGATOIRE</w:t>
      </w:r>
      <w:r>
        <w:t xml:space="preserve">) Utilisation du langage </w:t>
      </w:r>
      <w:r w:rsidR="00335770">
        <w:t>C# .NET.</w:t>
      </w:r>
    </w:p>
    <w:p w:rsidR="00335770" w:rsidRPr="00335770" w:rsidRDefault="00335770" w:rsidP="00013EF3">
      <w:pPr>
        <w:pStyle w:val="Listepuces"/>
        <w:rPr>
          <w:u w:val="single"/>
        </w:rPr>
      </w:pPr>
      <w:r w:rsidRPr="00335770">
        <w:rPr>
          <w:b/>
          <w:u w:val="single"/>
        </w:rPr>
        <w:t>(OBLIGATOIRE)</w:t>
      </w:r>
      <w:r w:rsidRPr="00335770">
        <w:rPr>
          <w:u w:val="single"/>
        </w:rPr>
        <w:t xml:space="preserve"> L’ensemble des scénarii d’activité doit être enregistré en BDD</w:t>
      </w:r>
    </w:p>
    <w:p w:rsidR="00013EF3" w:rsidRPr="00013EF3" w:rsidRDefault="00013EF3" w:rsidP="00013EF3">
      <w:pPr>
        <w:pStyle w:val="Listepuces"/>
        <w:rPr>
          <w:strike/>
        </w:rPr>
      </w:pPr>
      <w:r w:rsidRPr="00013EF3">
        <w:rPr>
          <w:strike/>
        </w:rPr>
        <w:t>(</w:t>
      </w:r>
      <w:r w:rsidRPr="00013EF3">
        <w:rPr>
          <w:b/>
          <w:strike/>
        </w:rPr>
        <w:t>OBLIGATOIRE</w:t>
      </w:r>
      <w:r w:rsidRPr="00013EF3">
        <w:rPr>
          <w:strike/>
        </w:rPr>
        <w:t xml:space="preserve">) Base de données de stocks en SQL Serveur, actualisée avec les livraisons et mise à jour en temps-réel en fonction des commandes. </w:t>
      </w:r>
    </w:p>
    <w:p w:rsidR="00013EF3" w:rsidRDefault="00013EF3" w:rsidP="00013EF3">
      <w:pPr>
        <w:pStyle w:val="Listepuces"/>
      </w:pPr>
      <w:r>
        <w:t>(</w:t>
      </w:r>
      <w:r w:rsidRPr="008D2629">
        <w:rPr>
          <w:b/>
        </w:rPr>
        <w:t>OBLIGATOIRE</w:t>
      </w:r>
      <w:r>
        <w:t>) Utilisation des DP </w:t>
      </w:r>
      <w:r w:rsidRPr="00013EF3">
        <w:rPr>
          <w:strike/>
        </w:rPr>
        <w:t xml:space="preserve">(au moins 5 au choix - observer, strategy, builder, factory, decorator, singleton, …  - </w:t>
      </w:r>
      <w:r>
        <w:t xml:space="preserve">en plus du MVC qui est obligatoire). </w:t>
      </w:r>
    </w:p>
    <w:p w:rsidR="00013EF3" w:rsidRPr="00013EF3" w:rsidRDefault="00013EF3" w:rsidP="00013EF3">
      <w:pPr>
        <w:pStyle w:val="Listepuces"/>
        <w:rPr>
          <w:strike/>
        </w:rPr>
      </w:pPr>
      <w:r w:rsidRPr="00013EF3">
        <w:rPr>
          <w:strike/>
        </w:rPr>
        <w:t>(</w:t>
      </w:r>
      <w:r w:rsidRPr="00013EF3">
        <w:rPr>
          <w:b/>
          <w:strike/>
        </w:rPr>
        <w:t>OBLIGATOIRE</w:t>
      </w:r>
      <w:r w:rsidRPr="00013EF3">
        <w:rPr>
          <w:strike/>
        </w:rPr>
        <w:t xml:space="preserve">) Utilisation de Git et du TDD pendant tout le développement du projet (tous les membres du groupe doivent démontrer leur travail sur Git. Le tuteur regardera les statistiques d’utilisation des fichiers tout au long du projet). </w:t>
      </w:r>
    </w:p>
    <w:p w:rsidR="00013EF3" w:rsidRDefault="00013EF3" w:rsidP="00013EF3">
      <w:pPr>
        <w:pStyle w:val="Listepuces"/>
      </w:pPr>
    </w:p>
    <w:p w:rsidR="00013EF3" w:rsidRDefault="00013EF3" w:rsidP="00013EF3">
      <w:pPr>
        <w:pStyle w:val="Listepuces"/>
      </w:pPr>
      <w:r>
        <w:t>(</w:t>
      </w:r>
      <w:r>
        <w:rPr>
          <w:b/>
        </w:rPr>
        <w:t>BONUS 1</w:t>
      </w:r>
      <w:r>
        <w:t>) Chaque tâche de chaque processus ou thread doit être horodaté dans un log (en BDD ou en fichier log unique)</w:t>
      </w:r>
    </w:p>
    <w:p w:rsidR="00013EF3" w:rsidRDefault="00013EF3" w:rsidP="00013EF3">
      <w:pPr>
        <w:pStyle w:val="Listepuces"/>
      </w:pPr>
      <w:r>
        <w:rPr>
          <w:b/>
        </w:rPr>
        <w:t>(</w:t>
      </w:r>
      <w:r w:rsidRPr="00CC4001">
        <w:rPr>
          <w:b/>
        </w:rPr>
        <w:t>BONUS</w:t>
      </w:r>
      <w:r>
        <w:rPr>
          <w:b/>
        </w:rPr>
        <w:t xml:space="preserve"> 2</w:t>
      </w:r>
      <w:r>
        <w:t xml:space="preserve">) Utilisation de 2 machines Windows distinctes : une pour la cuisine et une pour la salle de restauration </w:t>
      </w:r>
    </w:p>
    <w:p w:rsidR="00013EF3" w:rsidRDefault="00013EF3" w:rsidP="00013EF3">
      <w:pPr>
        <w:pStyle w:val="Listepuces"/>
      </w:pPr>
      <w:r>
        <w:rPr>
          <w:b/>
        </w:rPr>
        <w:t>(</w:t>
      </w:r>
      <w:r w:rsidRPr="00CC4001">
        <w:rPr>
          <w:b/>
        </w:rPr>
        <w:t>BONUS</w:t>
      </w:r>
      <w:r>
        <w:rPr>
          <w:b/>
        </w:rPr>
        <w:t xml:space="preserve"> 3</w:t>
      </w:r>
      <w:r>
        <w:t xml:space="preserve">) Utilisation de 2 machines distinctes pour la cuisine et la salle de restauration : une sur Windows avec .NET et l’autre sur Linux en Java. </w:t>
      </w:r>
    </w:p>
    <w:p w:rsidR="00013EF3" w:rsidRDefault="00013EF3" w:rsidP="00013EF3">
      <w:pPr>
        <w:pStyle w:val="Listepuces"/>
      </w:pPr>
      <w:r>
        <w:rPr>
          <w:b/>
        </w:rPr>
        <w:t xml:space="preserve">(BONUS 4) </w:t>
      </w:r>
      <w:r>
        <w:t>Possibilité de sauvegarde une situation déterminée dans un service et de pouvoir la « </w:t>
      </w:r>
      <w:r w:rsidRPr="003B3B03">
        <w:rPr>
          <w:b/>
        </w:rPr>
        <w:t>rejouer</w:t>
      </w:r>
      <w:r>
        <w:t xml:space="preserve"> » plus tard. Cela peut être très utile en complément du mode </w:t>
      </w:r>
      <w:r w:rsidRPr="003B3B03">
        <w:rPr>
          <w:b/>
        </w:rPr>
        <w:t>PAUSE</w:t>
      </w:r>
      <w:r>
        <w:t>.</w:t>
      </w:r>
    </w:p>
    <w:p w:rsidR="00C05B1B" w:rsidRPr="00C05B1B" w:rsidRDefault="00C05B1B" w:rsidP="00C05B1B">
      <w:pPr>
        <w:pStyle w:val="Titre1"/>
      </w:pPr>
      <w:bookmarkStart w:id="6" w:name="_Toc531421540"/>
      <w:bookmarkStart w:id="7" w:name="_Toc532154712"/>
      <w:r w:rsidRPr="00C05B1B">
        <w:lastRenderedPageBreak/>
        <w:t>Organisation du projet et livrables attendus</w:t>
      </w:r>
      <w:bookmarkEnd w:id="6"/>
      <w:bookmarkEnd w:id="7"/>
    </w:p>
    <w:p w:rsidR="00C05B1B" w:rsidRPr="00C05B1B" w:rsidRDefault="00C05B1B" w:rsidP="00C05B1B">
      <w:r w:rsidRPr="00C05B1B">
        <w:t>Le projet se déroule en groupes de 4 (max. 5 personnes) du 3 décembre au 12 décembre 2018.</w:t>
      </w:r>
    </w:p>
    <w:p w:rsidR="00C05B1B" w:rsidRPr="00C05B1B" w:rsidRDefault="00C05B1B" w:rsidP="00C05B1B">
      <w:pPr>
        <w:pStyle w:val="Listepuces"/>
      </w:pPr>
      <w:r w:rsidRPr="00C05B1B">
        <w:t xml:space="preserve">Au plus tard le mercredi 5 décembre avant 12h00, vous devez rendre le « Dossier Architecture (logiciel) » comportant : </w:t>
      </w:r>
    </w:p>
    <w:p w:rsidR="00C05B1B" w:rsidRPr="00C05B1B" w:rsidRDefault="00C05B1B" w:rsidP="00C05B1B">
      <w:pPr>
        <w:pStyle w:val="Listepuces2"/>
      </w:pPr>
      <w:r w:rsidRPr="00C05B1B">
        <w:t>Tous les diagrammes UML fonctionnels et techniques demandés.</w:t>
      </w:r>
    </w:p>
    <w:p w:rsidR="00C05B1B" w:rsidRPr="00C05B1B" w:rsidRDefault="00C05B1B" w:rsidP="00C05B1B">
      <w:pPr>
        <w:pStyle w:val="Listepuces2"/>
      </w:pPr>
      <w:r w:rsidRPr="00C05B1B">
        <w:t>Détail et explication de tous les DP utilisés dans l’application, MVC inclus.</w:t>
      </w:r>
    </w:p>
    <w:p w:rsidR="00C05B1B" w:rsidRPr="00C05B1B" w:rsidRDefault="00C05B1B" w:rsidP="00C05B1B">
      <w:pPr>
        <w:pStyle w:val="Listepuces2"/>
      </w:pPr>
      <w:r w:rsidRPr="00C05B1B">
        <w:t xml:space="preserve">MCD de la BDD et un script SQL pour sa création. </w:t>
      </w:r>
    </w:p>
    <w:p w:rsidR="00C05B1B" w:rsidRPr="00C05B1B" w:rsidRDefault="00C05B1B" w:rsidP="00C05B1B">
      <w:pPr>
        <w:pStyle w:val="Listepuces2"/>
      </w:pPr>
      <w:r w:rsidRPr="00C05B1B">
        <w:t xml:space="preserve">Ce livrable est à déposer sur un répertoire de votre dépôt Git (le nommer obligatoirement </w:t>
      </w:r>
      <w:r w:rsidRPr="00C05B1B">
        <w:rPr>
          <w:b/>
        </w:rPr>
        <w:t>LIVRABLES FINAUX</w:t>
      </w:r>
      <w:r w:rsidRPr="00C05B1B">
        <w:t xml:space="preserve">, svp) et vous informerez votre tuteur pour qu’il puisse le récupérer en lui envoyant un lien vers votre dépôt Git. </w:t>
      </w:r>
    </w:p>
    <w:p w:rsidR="00C05B1B" w:rsidRPr="00C05B1B" w:rsidRDefault="00C05B1B" w:rsidP="00C05B1B">
      <w:pPr>
        <w:pStyle w:val="Listepuces2"/>
      </w:pPr>
      <w:r w:rsidRPr="00C05B1B">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rsidR="00C05B1B" w:rsidRPr="00C05B1B" w:rsidRDefault="00C05B1B" w:rsidP="00C05B1B">
      <w:pPr>
        <w:pStyle w:val="Listepuces"/>
        <w:rPr>
          <w:strike/>
        </w:rPr>
      </w:pPr>
      <w:r w:rsidRPr="00C05B1B">
        <w:rPr>
          <w:strike/>
        </w:rPr>
        <w:t>Le 11 avant 17h, mettre dans le répertoire </w:t>
      </w:r>
      <w:r w:rsidRPr="00C05B1B">
        <w:rPr>
          <w:b/>
          <w:strike/>
        </w:rPr>
        <w:t xml:space="preserve">LIVRABLES FINAUX </w:t>
      </w:r>
      <w:r w:rsidRPr="00C05B1B">
        <w:rPr>
          <w:strike/>
        </w:rPr>
        <w:t>de Git, toutes les sources de votre projet (</w:t>
      </w:r>
      <w:r w:rsidRPr="00C05B1B">
        <w:rPr>
          <w:b/>
          <w:strike/>
        </w:rPr>
        <w:t>pour rappel</w:t>
      </w:r>
      <w:r w:rsidRPr="00C05B1B">
        <w:rPr>
          <w:strike/>
        </w:rPr>
        <w:t xml:space="preserve"> - Git doit être utilisé pendant le développement et pas seulement comme un dépôt pour les livrables !). C’est uniquement cela qui pourra être analysé et évalué par le jury du projet. N’oubliez pas que vous devez travailler en TDD et donc, il est indispensable de mettre le rapport des tests effectués (soit automatiquement généré par l’IDE, soit un rapport de tests et recette que vous avez effectué vous-mêmes). </w:t>
      </w:r>
    </w:p>
    <w:p w:rsidR="00C05B1B" w:rsidRPr="00C05B1B" w:rsidRDefault="00C05B1B" w:rsidP="00C05B1B">
      <w:pPr>
        <w:pStyle w:val="Listepuces"/>
        <w:rPr>
          <w:strike/>
        </w:rPr>
      </w:pPr>
      <w:r w:rsidRPr="00C05B1B">
        <w:rPr>
          <w:strike/>
        </w:rPr>
        <w:t xml:space="preserve">La journée du 12 décembre sera consacrée à la soutenance de votre projet. Elle se déroulera pendant 1h15 de la façon suivante : </w:t>
      </w:r>
    </w:p>
    <w:p w:rsidR="00C05B1B" w:rsidRPr="00C05B1B" w:rsidRDefault="00C05B1B" w:rsidP="00C05B1B">
      <w:pPr>
        <w:pStyle w:val="Listepuces2"/>
        <w:rPr>
          <w:strike/>
        </w:rPr>
      </w:pPr>
      <w:r w:rsidRPr="00C05B1B">
        <w:rPr>
          <w:strike/>
        </w:rPr>
        <w:t>Démonstration de votre application en temps accéléré. Présentation d’une ou de plusieurs situations normales ou posant des problèmes (n’hésitez pas à utiliser plusieurs PC en parallèle pour cela). Donner vos préconisations. (Max 20’)</w:t>
      </w:r>
    </w:p>
    <w:p w:rsidR="00C05B1B" w:rsidRPr="00C05B1B" w:rsidRDefault="00C05B1B" w:rsidP="00C05B1B">
      <w:pPr>
        <w:pStyle w:val="Listepuces2"/>
        <w:rPr>
          <w:strike/>
        </w:rPr>
      </w:pPr>
      <w:r w:rsidRPr="00C05B1B">
        <w:rPr>
          <w:strike/>
        </w:rPr>
        <w:t>Présentation d’un slide sur la répartition des tâches et les responsabilités de chaque membre du groupe. (Max 1-2’)</w:t>
      </w:r>
    </w:p>
    <w:p w:rsidR="00C05B1B" w:rsidRPr="00C05B1B" w:rsidRDefault="00C05B1B" w:rsidP="00C05B1B">
      <w:pPr>
        <w:pStyle w:val="Listepuces2"/>
        <w:rPr>
          <w:strike/>
        </w:rPr>
      </w:pPr>
      <w:r w:rsidRPr="00C05B1B">
        <w:rPr>
          <w:strike/>
        </w:rPr>
        <w:t>Chaque membre du groupe doit démontrer ses connaissances sur le projet en exposant au jury une explication technique sur sa partie. (Max 2’ par personne)</w:t>
      </w:r>
    </w:p>
    <w:p w:rsidR="00C05B1B" w:rsidRPr="00C05B1B" w:rsidRDefault="00C05B1B" w:rsidP="00C05B1B">
      <w:pPr>
        <w:pStyle w:val="Listepuces2"/>
        <w:rPr>
          <w:strike/>
        </w:rPr>
      </w:pPr>
      <w:r w:rsidRPr="00C05B1B">
        <w:rPr>
          <w:strike/>
        </w:rPr>
        <w:t xml:space="preserve">Le jury pourra donc vous poser des questions sur tous vos livrables et sur la soutenance. Une partie de la note finale sera basée sur vos réponses aux questions posées par les jurys (Max 15’). </w:t>
      </w:r>
    </w:p>
    <w:p w:rsidR="00C05B1B" w:rsidRPr="00C05B1B" w:rsidRDefault="00C05B1B" w:rsidP="00C05B1B">
      <w:pPr>
        <w:pStyle w:val="Listepuces2"/>
        <w:rPr>
          <w:strike/>
        </w:rPr>
      </w:pPr>
      <w:r w:rsidRPr="00C05B1B">
        <w:rPr>
          <w:strike/>
        </w:rPr>
        <w:t>Délibération des jurys (Max 15’)</w:t>
      </w:r>
    </w:p>
    <w:p w:rsidR="00C05B1B" w:rsidRDefault="00C05B1B" w:rsidP="00C05B1B">
      <w:pPr>
        <w:pStyle w:val="Listepuces2"/>
        <w:rPr>
          <w:strike/>
        </w:rPr>
      </w:pPr>
      <w:r w:rsidRPr="00C05B1B">
        <w:rPr>
          <w:strike/>
        </w:rPr>
        <w:t>Restitution au groupe (Max 10’)</w:t>
      </w:r>
    </w:p>
    <w:p w:rsidR="00665807" w:rsidRDefault="00665807" w:rsidP="00665807">
      <w:pPr>
        <w:pStyle w:val="Listepuces"/>
        <w:rPr>
          <w:u w:val="single"/>
        </w:rPr>
      </w:pPr>
      <w:r w:rsidRPr="00335770">
        <w:rPr>
          <w:u w:val="single"/>
        </w:rPr>
        <w:t xml:space="preserve">Une vidéo technique explicative permettant aux jurys qui évaluera votre application, de s’y retrouver dans votre programme. Durant cette vidéo, il est inutile que l’ensemble du groupe prenne la parole. De la même manière, inutile de vous filmer, il sera plus intéressant de capturer votre écran pour illustrer vos explications. L’idée de cette vidéo est de permettre au jury de </w:t>
      </w:r>
      <w:r w:rsidRPr="00335770">
        <w:rPr>
          <w:u w:val="single"/>
        </w:rPr>
        <w:lastRenderedPageBreak/>
        <w:t>comprendre la philosophie et l’architecture de votre applicatif. La durée de votre vidéo n’est pas fixée, utilisez le temps qu’il vous semble nécessaire pour expliquer techniquement où se trouvent les différents éléments et comment les utiliser.</w:t>
      </w:r>
    </w:p>
    <w:p w:rsidR="00582DF6" w:rsidRPr="00582DF6" w:rsidRDefault="00582DF6" w:rsidP="00582DF6">
      <w:pPr>
        <w:pStyle w:val="Listepuces"/>
        <w:rPr>
          <w:u w:val="single"/>
        </w:rPr>
      </w:pPr>
      <w:r>
        <w:rPr>
          <w:u w:val="single"/>
        </w:rPr>
        <w:t>Un rapport de gestion de projet faisant apparaître la charge de travail de chacun des membres ainsi que sa participation et implication dans le projet.</w:t>
      </w:r>
    </w:p>
    <w:p w:rsidR="00D73EBB" w:rsidRDefault="00D73EBB" w:rsidP="00665807">
      <w:pPr>
        <w:pStyle w:val="Listepuces"/>
      </w:pPr>
      <w:r>
        <w:t xml:space="preserve">La deadline de livraison de l’applicatif est le </w:t>
      </w:r>
      <w:r w:rsidR="00582DF6">
        <w:t>17</w:t>
      </w:r>
      <w:r>
        <w:t xml:space="preserve"> </w:t>
      </w:r>
      <w:r w:rsidR="00582DF6">
        <w:t>décembre</w:t>
      </w:r>
      <w:r>
        <w:t xml:space="preserve"> 201</w:t>
      </w:r>
      <w:r w:rsidR="00582DF6">
        <w:t>8 17h00</w:t>
      </w:r>
      <w:r>
        <w:t>.</w:t>
      </w:r>
    </w:p>
    <w:p w:rsidR="00D73EBB" w:rsidRDefault="00D73EBB" w:rsidP="00D73EBB">
      <w:pPr>
        <w:pStyle w:val="EncTitre1"/>
      </w:pPr>
      <w:r>
        <w:t>En bref :</w:t>
      </w:r>
    </w:p>
    <w:p w:rsidR="00D73EBB" w:rsidRDefault="00D73EBB" w:rsidP="00D73EBB">
      <w:pPr>
        <w:pStyle w:val="EncPuce1"/>
      </w:pPr>
      <w:r>
        <w:t>Pas de soutenance</w:t>
      </w:r>
    </w:p>
    <w:p w:rsidR="00D73EBB" w:rsidRDefault="00D73EBB" w:rsidP="00582DF6">
      <w:pPr>
        <w:pStyle w:val="EncPuce1"/>
      </w:pPr>
      <w:r>
        <w:t xml:space="preserve">Livraison le </w:t>
      </w:r>
      <w:r w:rsidR="00582DF6" w:rsidRPr="00582DF6">
        <w:t xml:space="preserve">17 décembre 2018 </w:t>
      </w:r>
      <w:r w:rsidR="00725A2A">
        <w:t>08</w:t>
      </w:r>
      <w:r w:rsidR="00582DF6" w:rsidRPr="00582DF6">
        <w:t>h00</w:t>
      </w:r>
    </w:p>
    <w:p w:rsidR="00D73EBB" w:rsidRDefault="00D73EBB" w:rsidP="00D73EBB">
      <w:pPr>
        <w:pStyle w:val="EncPuce1"/>
      </w:pPr>
      <w:r>
        <w:t>Une vidéo explicative et technique</w:t>
      </w:r>
    </w:p>
    <w:p w:rsidR="00D73EBB" w:rsidRDefault="00D73EBB" w:rsidP="00D73EBB">
      <w:pPr>
        <w:pStyle w:val="Titre1"/>
      </w:pPr>
      <w:bookmarkStart w:id="8" w:name="_Toc532154713"/>
      <w:r w:rsidRPr="00D73EBB">
        <w:lastRenderedPageBreak/>
        <w:t>Grille d’évaluation</w:t>
      </w:r>
      <w:bookmarkEnd w:id="8"/>
    </w:p>
    <w:p w:rsidR="00EE4554" w:rsidRDefault="00EE4554" w:rsidP="00EE4554">
      <w:r>
        <w:t xml:space="preserve">Le projet comporte deux notes différentes dans l’UE 5.2 : </w:t>
      </w:r>
    </w:p>
    <w:p w:rsidR="00EE4554" w:rsidRDefault="00EE4554" w:rsidP="00EE4554">
      <w:pPr>
        <w:pStyle w:val="Listepuces"/>
      </w:pPr>
      <w:r>
        <w:t>Note Dossier Architecture (logiciel) du projet Programmation système. (coeff. 1)</w:t>
      </w:r>
    </w:p>
    <w:p w:rsidR="00EE4554" w:rsidRDefault="00EE4554" w:rsidP="00EE4554">
      <w:pPr>
        <w:pStyle w:val="Listepuces"/>
      </w:pPr>
      <w:r>
        <w:t>Note de la réalisation du Projet Programmation système. (coeff. 3)</w:t>
      </w:r>
    </w:p>
    <w:p w:rsidR="00EE4554" w:rsidRDefault="00EE4554" w:rsidP="00EE4554"/>
    <w:p w:rsidR="00EE4554" w:rsidRDefault="00EE4554" w:rsidP="00EE4554">
      <w:r>
        <w:t xml:space="preserve">La note finale du projet sera calculée de la manière suivante – voir grille : </w:t>
      </w:r>
    </w:p>
    <w:p w:rsidR="00EE4554" w:rsidRPr="00EE4554" w:rsidRDefault="00661F5C" w:rsidP="00EE4554">
      <w:pPr>
        <w:pStyle w:val="Listepuces"/>
        <w:rPr>
          <w:u w:val="single"/>
        </w:rPr>
      </w:pPr>
      <w:r>
        <w:rPr>
          <w:u w:val="single"/>
        </w:rPr>
        <w:t>7</w:t>
      </w:r>
      <w:r w:rsidR="00EE4554" w:rsidRPr="00EE4554">
        <w:rPr>
          <w:u w:val="single"/>
        </w:rPr>
        <w:t>0% sur la réalisation demandée (certains points obligatoires).</w:t>
      </w:r>
    </w:p>
    <w:p w:rsidR="00EE4554" w:rsidRPr="00EE4554" w:rsidRDefault="00EE4554" w:rsidP="00EE4554">
      <w:pPr>
        <w:pStyle w:val="Listepuces"/>
        <w:rPr>
          <w:strike/>
        </w:rPr>
      </w:pPr>
      <w:r w:rsidRPr="00EE4554">
        <w:rPr>
          <w:strike/>
        </w:rPr>
        <w:t>40% sur les compétences individuelles (intervention technique pendant la soutenance et question(s) posée(s) par les jurys)</w:t>
      </w:r>
    </w:p>
    <w:p w:rsidR="00EE4554" w:rsidRPr="00661F5C" w:rsidRDefault="00661F5C" w:rsidP="00EE4554">
      <w:pPr>
        <w:pStyle w:val="Listepuces"/>
        <w:rPr>
          <w:u w:val="single"/>
        </w:rPr>
      </w:pPr>
      <w:r w:rsidRPr="00661F5C">
        <w:rPr>
          <w:u w:val="single"/>
        </w:rPr>
        <w:t>2</w:t>
      </w:r>
      <w:r w:rsidR="00EE4554" w:rsidRPr="00661F5C">
        <w:rPr>
          <w:u w:val="single"/>
        </w:rPr>
        <w:t>0% sur l’évaluation par les pairs</w:t>
      </w:r>
    </w:p>
    <w:p w:rsidR="00EE4554" w:rsidRPr="00EE4554" w:rsidRDefault="00EE4554" w:rsidP="00EE4554">
      <w:pPr>
        <w:pStyle w:val="Listepuces"/>
        <w:rPr>
          <w:strike/>
        </w:rPr>
      </w:pPr>
      <w:r w:rsidRPr="00EE4554">
        <w:rPr>
          <w:strike/>
        </w:rPr>
        <w:t xml:space="preserve">10% sur le jury en fonction de la prestation orale lors de la soutenance </w:t>
      </w:r>
    </w:p>
    <w:p w:rsidR="00EE4554" w:rsidRPr="00661F5C" w:rsidRDefault="00EE4554" w:rsidP="00EE4554">
      <w:pPr>
        <w:pStyle w:val="Listepuces"/>
        <w:rPr>
          <w:u w:val="single"/>
        </w:rPr>
      </w:pPr>
      <w:r w:rsidRPr="00661F5C">
        <w:rPr>
          <w:u w:val="single"/>
        </w:rPr>
        <w:t>10% sur l’évaluation de la qualité, de la clarté et de la pertinence des explications techniques de la vidéo.</w:t>
      </w:r>
    </w:p>
    <w:p w:rsidR="00EE4554" w:rsidRDefault="00EE4554" w:rsidP="00EE4554">
      <w:r>
        <w:t>IMPORTANT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w:t>
      </w:r>
    </w:p>
    <w:p w:rsidR="00EE4554" w:rsidRDefault="00EE4554" w:rsidP="00EE4554">
      <w:r>
        <w:t>Les fonctionnalités optionnelles et/ou BONUS peuvent vous aider à compenser certains manques dans vos réalisations. MAIS attention à ne pas vous disperser pour autant dans trop de choses à la fois.  Elles seront prises en compte seulement si la partie obligatoire est réalisée.</w:t>
      </w:r>
    </w:p>
    <w:p w:rsidR="00EE4554" w:rsidRPr="00EE4554" w:rsidRDefault="00EE4554" w:rsidP="00EE4554">
      <w:pPr>
        <w:rPr>
          <w:strike/>
        </w:rPr>
      </w:pPr>
      <w:r w:rsidRPr="00EE4554">
        <w:rPr>
          <w:strike/>
        </w:rPr>
        <w:t xml:space="preserve">La grille d’évaluation étudiant détaillée sera disponible à partir du 6 décembre sur Moodle. </w:t>
      </w:r>
    </w:p>
    <w:p w:rsidR="00D73EBB" w:rsidRPr="00EE4554" w:rsidRDefault="00D73EBB" w:rsidP="00D73EBB">
      <w:pPr>
        <w:rPr>
          <w:u w:val="single"/>
        </w:rPr>
      </w:pPr>
      <w:r w:rsidRPr="00EE4554">
        <w:rPr>
          <w:u w:val="single"/>
        </w:rPr>
        <w:t>La grille d’évaluation</w:t>
      </w:r>
      <w:r w:rsidR="00930D24" w:rsidRPr="00EE4554">
        <w:rPr>
          <w:u w:val="single"/>
        </w:rPr>
        <w:t xml:space="preserve"> est en cours de modification. Je reviens vers vous dès que je l’ai finalisée et faite validée.</w:t>
      </w:r>
    </w:p>
    <w:sectPr w:rsidR="00D73EBB" w:rsidRPr="00EE4554" w:rsidSect="0030086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1814" w:right="1276"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B22" w:rsidRDefault="00403B22" w:rsidP="00A64D9B">
      <w:pPr>
        <w:pStyle w:val="TM1"/>
      </w:pPr>
      <w:r>
        <w:separator/>
      </w:r>
    </w:p>
  </w:endnote>
  <w:endnote w:type="continuationSeparator" w:id="0">
    <w:p w:rsidR="00403B22" w:rsidRDefault="00403B22"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altName w:val="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68B" w:rsidRDefault="000C568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6C6" w:rsidRPr="008216C6" w:rsidRDefault="00673C52" w:rsidP="008216C6">
    <w:pPr>
      <w:pStyle w:val="Pieddepage"/>
    </w:pPr>
    <w:r>
      <w:fldChar w:fldCharType="begin"/>
    </w:r>
    <w:r>
      <w:instrText xml:space="preserve"> If </w:instrText>
    </w:r>
    <w:r w:rsidR="00756BD6">
      <w:rPr>
        <w:noProof/>
      </w:rPr>
      <w:fldChar w:fldCharType="begin"/>
    </w:r>
    <w:r w:rsidR="00756BD6">
      <w:rPr>
        <w:noProof/>
      </w:rPr>
      <w:instrText xml:space="preserve"> STYLEREF "DATE DU DOCUMENT" </w:instrText>
    </w:r>
    <w:r w:rsidR="00756BD6">
      <w:rPr>
        <w:noProof/>
      </w:rPr>
      <w:fldChar w:fldCharType="separate"/>
    </w:r>
    <w:r w:rsidR="00721E5C">
      <w:rPr>
        <w:noProof/>
      </w:rPr>
      <w:instrText>09/12/2018</w:instrText>
    </w:r>
    <w:r w:rsidR="00756BD6">
      <w:rPr>
        <w:noProof/>
      </w:rPr>
      <w:fldChar w:fldCharType="end"/>
    </w:r>
    <w:r>
      <w:instrText xml:space="preserve"> = "Err*" "</w:instrText>
    </w:r>
    <w:r w:rsidRPr="00376662">
      <w:rPr>
        <w:color w:val="C00000"/>
        <w:highlight w:val="yellow"/>
      </w:rPr>
      <w:instrText xml:space="preserve">La </w:instrText>
    </w:r>
    <w:r w:rsidRPr="0010511F">
      <w:rPr>
        <w:rFonts w:ascii="Impact" w:hAnsi="Impact"/>
        <w:color w:val="C00000"/>
        <w:highlight w:val="yellow"/>
      </w:rPr>
      <w:instrText>date du document</w:instrText>
    </w:r>
    <w:r w:rsidRPr="00376662">
      <w:rPr>
        <w:color w:val="C00000"/>
        <w:highlight w:val="yellow"/>
      </w:rPr>
      <w:instrText xml:space="preserve"> est manquante, appliquez le style ''DATE DU DOCUMENT'' en couverture</w:instrText>
    </w:r>
    <w:r>
      <w:instrText>" "</w:instrText>
    </w:r>
    <w:r w:rsidR="00756BD6">
      <w:rPr>
        <w:noProof/>
      </w:rPr>
      <w:fldChar w:fldCharType="begin"/>
    </w:r>
    <w:r w:rsidR="00756BD6">
      <w:rPr>
        <w:noProof/>
      </w:rPr>
      <w:instrText xml:space="preserve"> STYLEREF "DATE DU DOCUMENT" </w:instrText>
    </w:r>
    <w:r w:rsidR="00756BD6">
      <w:rPr>
        <w:noProof/>
      </w:rPr>
      <w:fldChar w:fldCharType="separate"/>
    </w:r>
    <w:r w:rsidR="00721E5C">
      <w:rPr>
        <w:noProof/>
      </w:rPr>
      <w:instrText>09/12/2018</w:instrText>
    </w:r>
    <w:r w:rsidR="00756BD6">
      <w:rPr>
        <w:noProof/>
      </w:rPr>
      <w:fldChar w:fldCharType="end"/>
    </w:r>
    <w:r>
      <w:instrText xml:space="preserve">" </w:instrText>
    </w:r>
    <w:r>
      <w:fldChar w:fldCharType="separate"/>
    </w:r>
    <w:r w:rsidR="00721E5C">
      <w:rPr>
        <w:noProof/>
      </w:rPr>
      <w:t>09/12/2018</w:t>
    </w:r>
    <w:r>
      <w:fldChar w:fldCharType="end"/>
    </w:r>
    <w:r w:rsidR="008216C6">
      <w:tab/>
    </w:r>
    <w:r w:rsidR="008216C6" w:rsidRPr="00673C52">
      <w:rPr>
        <w:rStyle w:val="Numrodepage"/>
      </w:rPr>
      <w:t>p.</w:t>
    </w:r>
    <w:r w:rsidR="008216C6" w:rsidRPr="00673C52">
      <w:rPr>
        <w:rStyle w:val="Numrodepage"/>
      </w:rPr>
      <w:fldChar w:fldCharType="begin"/>
    </w:r>
    <w:r w:rsidR="008216C6" w:rsidRPr="00673C52">
      <w:rPr>
        <w:rStyle w:val="Numrodepage"/>
      </w:rPr>
      <w:instrText xml:space="preserve"> page </w:instrText>
    </w:r>
    <w:r w:rsidR="008216C6" w:rsidRPr="00673C52">
      <w:rPr>
        <w:rStyle w:val="Numrodepage"/>
      </w:rPr>
      <w:fldChar w:fldCharType="separate"/>
    </w:r>
    <w:r w:rsidR="00E44361">
      <w:rPr>
        <w:rStyle w:val="Numrodepage"/>
        <w:noProof/>
      </w:rPr>
      <w:t>6</w:t>
    </w:r>
    <w:r w:rsidR="008216C6" w:rsidRPr="00673C52">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D63" w:rsidRDefault="006F4B03">
    <w:pPr>
      <w:pStyle w:val="Pieddepage"/>
    </w:pPr>
    <w:r>
      <w:rPr>
        <w:noProof/>
        <w:lang w:eastAsia="fr-FR"/>
      </w:rPr>
      <mc:AlternateContent>
        <mc:Choice Requires="wpg">
          <w:drawing>
            <wp:anchor distT="0" distB="0" distL="114300" distR="114300" simplePos="0" relativeHeight="251670528" behindDoc="0" locked="1" layoutInCell="1" allowOverlap="1" wp14:anchorId="06DDB7BB" wp14:editId="27CD417C">
              <wp:simplePos x="0" y="0"/>
              <wp:positionH relativeFrom="page">
                <wp:posOffset>5259036</wp:posOffset>
              </wp:positionH>
              <wp:positionV relativeFrom="page">
                <wp:posOffset>9252739</wp:posOffset>
              </wp:positionV>
              <wp:extent cx="2022475" cy="1155065"/>
              <wp:effectExtent l="0" t="0" r="0" b="6985"/>
              <wp:wrapNone/>
              <wp:docPr id="1" name="Groupe 1"/>
              <wp:cNvGraphicFramePr/>
              <a:graphic xmlns:a="http://schemas.openxmlformats.org/drawingml/2006/main">
                <a:graphicData uri="http://schemas.microsoft.com/office/word/2010/wordprocessingGroup">
                  <wpg:wgp>
                    <wpg:cNvGrpSpPr/>
                    <wpg:grpSpPr>
                      <a:xfrm>
                        <a:off x="0" y="0"/>
                        <a:ext cx="2022475" cy="1155065"/>
                        <a:chOff x="-462120" y="0"/>
                        <a:chExt cx="2025790" cy="1153795"/>
                      </a:xfrm>
                    </wpg:grpSpPr>
                    <wps:wsp>
                      <wps:cNvPr id="6" name="Zone de texte 6"/>
                      <wps:cNvSpPr txBox="1"/>
                      <wps:spPr>
                        <a:xfrm>
                          <a:off x="-462120" y="892492"/>
                          <a:ext cx="1825838" cy="233680"/>
                        </a:xfrm>
                        <a:prstGeom prst="rect">
                          <a:avLst/>
                        </a:prstGeom>
                        <a:noFill/>
                        <a:ln w="6350">
                          <a:noFill/>
                        </a:ln>
                      </wps:spPr>
                      <wps:txbx>
                        <w:txbxContent>
                          <w:p w:rsidR="006F4B03" w:rsidRPr="006D35F6" w:rsidRDefault="00403B22" w:rsidP="006F4B03">
                            <w:pPr>
                              <w:pStyle w:val="wwwcesifr"/>
                              <w:rPr>
                                <w:position w:val="-2"/>
                              </w:rPr>
                            </w:pPr>
                            <w:hyperlink r:id="rId1" w:history="1">
                              <w:r w:rsidR="000C568B" w:rsidRPr="000C568B">
                                <w:rPr>
                                  <w:rStyle w:val="Lienhypertexte"/>
                                  <w:u w:val="none"/>
                                </w:rPr>
                                <w:t>ecole-ingenieurs.cesi.fr</w:t>
                              </w:r>
                            </w:hyperlink>
                            <w:r w:rsidR="006F4B03" w:rsidRPr="00D76C7B">
                              <w:t> </w:t>
                            </w:r>
                            <w:r w:rsidR="006F4B03" w:rsidRPr="00CB76D9">
                              <w:rPr>
                                <w:rStyle w:val="Barreoblique"/>
                              </w:rPr>
                              <w:t>|</w:t>
                            </w:r>
                            <w:r w:rsidR="006F4B03" w:rsidRPr="00D76C7B">
                              <w:t> </w:t>
                            </w:r>
                            <w:r w:rsidR="006F4B03">
                              <w:rPr>
                                <w:noProof/>
                                <w:lang w:eastAsia="fr-FR"/>
                              </w:rPr>
                              <w:drawing>
                                <wp:inline distT="0" distB="0" distL="0" distR="0" wp14:anchorId="02EE94B2" wp14:editId="15CB1515">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006F4B03" w:rsidRPr="00D76C7B">
                              <w:rPr>
                                <w:sz w:val="14"/>
                              </w:rPr>
                              <w:t> </w:t>
                            </w:r>
                            <w:r w:rsidR="006F4B03">
                              <w:rPr>
                                <w:noProof/>
                                <w:lang w:eastAsia="fr-FR"/>
                              </w:rPr>
                              <w:drawing>
                                <wp:inline distT="0" distB="0" distL="0" distR="0" wp14:anchorId="2AF484C0" wp14:editId="01957420">
                                  <wp:extent cx="76200" cy="76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006F4B03" w:rsidRPr="00D76C7B">
                              <w:rPr>
                                <w:sz w:val="14"/>
                              </w:rPr>
                              <w:t> </w:t>
                            </w:r>
                            <w:r w:rsidR="006F4B03">
                              <w:rPr>
                                <w:noProof/>
                                <w:lang w:eastAsia="fr-FR"/>
                              </w:rPr>
                              <w:drawing>
                                <wp:inline distT="0" distB="0" distL="0" distR="0" wp14:anchorId="5D948FD8" wp14:editId="275F2F5B">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006F4B03" w:rsidRPr="00D76C7B">
                              <w:rPr>
                                <w:sz w:val="14"/>
                              </w:rPr>
                              <w:t> </w:t>
                            </w:r>
                            <w:r w:rsidR="006F4B03">
                              <w:rPr>
                                <w:noProof/>
                                <w:lang w:eastAsia="fr-FR"/>
                              </w:rPr>
                              <w:drawing>
                                <wp:inline distT="0" distB="0" distL="0" distR="0" wp14:anchorId="09A88BDB" wp14:editId="220A0336">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006F4B03" w:rsidRPr="006D35F6">
                              <w:rPr>
                                <w:position w:val="-1"/>
                                <w:sz w:val="14"/>
                              </w:rPr>
                              <w:t> </w:t>
                            </w:r>
                            <w:r w:rsidR="0078484F" w:rsidRPr="001F3DE3">
                              <w:rPr>
                                <w:noProof/>
                                <w:lang w:eastAsia="fr-FR"/>
                              </w:rPr>
                              <w:drawing>
                                <wp:inline distT="0" distB="0" distL="0" distR="0" wp14:anchorId="4BCEDA70" wp14:editId="599EC65D">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 name="Groupe 8"/>
                      <wpg:cNvGrpSpPr/>
                      <wpg:grpSpPr>
                        <a:xfrm>
                          <a:off x="1491915" y="0"/>
                          <a:ext cx="71755" cy="1153795"/>
                          <a:chOff x="0" y="0"/>
                          <a:chExt cx="143510" cy="1153928"/>
                        </a:xfrm>
                      </wpg:grpSpPr>
                      <wps:wsp>
                        <wps:cNvPr id="10" name="Rectangle 10"/>
                        <wps:cNvSpPr/>
                        <wps:spPr>
                          <a:xfrm>
                            <a:off x="0" y="0"/>
                            <a:ext cx="143022" cy="1151535"/>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8757"/>
                            <a:ext cx="143510" cy="863733"/>
                          </a:xfrm>
                          <a:prstGeom prst="rect">
                            <a:avLst/>
                          </a:prstGeom>
                          <a:solidFill>
                            <a:srgbClr val="5C88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577515"/>
                            <a:ext cx="143510" cy="575822"/>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66273"/>
                            <a:ext cx="143510" cy="287655"/>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6DDB7BB" id="Groupe 1" o:spid="_x0000_s1026" style="position:absolute;margin-left:414.1pt;margin-top:728.55pt;width:159.25pt;height:90.95pt;z-index:251670528;mso-position-horizontal-relative:page;mso-position-vertical-relative:page;mso-width-relative:margin;mso-height-relative:margin" coordorigin="-4621" coordsize="20257,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">
              <v:shapetype id="_x0000_t202" coordsize="21600,21600" o:spt="202" path="m,l,21600r21600,l21600,xe">
                <v:stroke joinstyle="miter"/>
                <v:path gradientshapeok="t" o:connecttype="rect"/>
              </v:shapetype>
              <v:shape id="Zone de texte 6" o:spid="_x0000_s1027" type="#_x0000_t202" style="position:absolute;left:-4621;top:8924;width:1825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rsidR="006F4B03" w:rsidRPr="006D35F6" w:rsidRDefault="00E57D85" w:rsidP="006F4B03">
                      <w:pPr>
                        <w:pStyle w:val="wwwcesifr"/>
                        <w:rPr>
                          <w:position w:val="-2"/>
                        </w:rPr>
                      </w:pPr>
                      <w:hyperlink r:id="rId7" w:history="1">
                        <w:r w:rsidR="000C568B" w:rsidRPr="000C568B">
                          <w:rPr>
                            <w:rStyle w:val="Lienhypertexte"/>
                            <w:u w:val="none"/>
                          </w:rPr>
                          <w:t>ecole-ingenieurs.cesi.fr</w:t>
                        </w:r>
                      </w:hyperlink>
                      <w:r w:rsidR="006F4B03" w:rsidRPr="00D76C7B">
                        <w:t> </w:t>
                      </w:r>
                      <w:r w:rsidR="006F4B03" w:rsidRPr="00CB76D9">
                        <w:rPr>
                          <w:rStyle w:val="Barreoblique"/>
                        </w:rPr>
                        <w:t>|</w:t>
                      </w:r>
                      <w:r w:rsidR="006F4B03" w:rsidRPr="00D76C7B">
                        <w:t> </w:t>
                      </w:r>
                      <w:r w:rsidR="006F4B03">
                        <w:rPr>
                          <w:noProof/>
                          <w:lang w:eastAsia="fr-FR"/>
                        </w:rPr>
                        <w:drawing>
                          <wp:inline distT="0" distB="0" distL="0" distR="0" wp14:anchorId="02EE94B2" wp14:editId="15CB1515">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8"/>
                                    <a:stretch>
                                      <a:fillRect/>
                                    </a:stretch>
                                  </pic:blipFill>
                                  <pic:spPr>
                                    <a:xfrm>
                                      <a:off x="0" y="0"/>
                                      <a:ext cx="79248" cy="76200"/>
                                    </a:xfrm>
                                    <a:prstGeom prst="rect">
                                      <a:avLst/>
                                    </a:prstGeom>
                                  </pic:spPr>
                                </pic:pic>
                              </a:graphicData>
                            </a:graphic>
                          </wp:inline>
                        </w:drawing>
                      </w:r>
                      <w:r w:rsidR="006F4B03" w:rsidRPr="00D76C7B">
                        <w:rPr>
                          <w:sz w:val="14"/>
                        </w:rPr>
                        <w:t> </w:t>
                      </w:r>
                      <w:r w:rsidR="006F4B03">
                        <w:rPr>
                          <w:noProof/>
                          <w:lang w:eastAsia="fr-FR"/>
                        </w:rPr>
                        <w:drawing>
                          <wp:inline distT="0" distB="0" distL="0" distR="0" wp14:anchorId="2AF484C0" wp14:editId="01957420">
                            <wp:extent cx="76200" cy="76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9"/>
                                    <a:stretch>
                                      <a:fillRect/>
                                    </a:stretch>
                                  </pic:blipFill>
                                  <pic:spPr>
                                    <a:xfrm>
                                      <a:off x="0" y="0"/>
                                      <a:ext cx="76200" cy="76200"/>
                                    </a:xfrm>
                                    <a:prstGeom prst="rect">
                                      <a:avLst/>
                                    </a:prstGeom>
                                  </pic:spPr>
                                </pic:pic>
                              </a:graphicData>
                            </a:graphic>
                          </wp:inline>
                        </w:drawing>
                      </w:r>
                      <w:r w:rsidR="006F4B03" w:rsidRPr="00D76C7B">
                        <w:rPr>
                          <w:sz w:val="14"/>
                        </w:rPr>
                        <w:t> </w:t>
                      </w:r>
                      <w:r w:rsidR="006F4B03">
                        <w:rPr>
                          <w:noProof/>
                          <w:lang w:eastAsia="fr-FR"/>
                        </w:rPr>
                        <w:drawing>
                          <wp:inline distT="0" distB="0" distL="0" distR="0" wp14:anchorId="5D948FD8" wp14:editId="275F2F5B">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10"/>
                                    <a:stretch>
                                      <a:fillRect/>
                                    </a:stretch>
                                  </pic:blipFill>
                                  <pic:spPr>
                                    <a:xfrm>
                                      <a:off x="0" y="0"/>
                                      <a:ext cx="76200" cy="76200"/>
                                    </a:xfrm>
                                    <a:prstGeom prst="rect">
                                      <a:avLst/>
                                    </a:prstGeom>
                                  </pic:spPr>
                                </pic:pic>
                              </a:graphicData>
                            </a:graphic>
                          </wp:inline>
                        </w:drawing>
                      </w:r>
                      <w:r w:rsidR="006F4B03" w:rsidRPr="00D76C7B">
                        <w:rPr>
                          <w:sz w:val="14"/>
                        </w:rPr>
                        <w:t> </w:t>
                      </w:r>
                      <w:r w:rsidR="006F4B03">
                        <w:rPr>
                          <w:noProof/>
                          <w:lang w:eastAsia="fr-FR"/>
                        </w:rPr>
                        <w:drawing>
                          <wp:inline distT="0" distB="0" distL="0" distR="0" wp14:anchorId="09A88BDB" wp14:editId="220A0336">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11"/>
                                    <a:stretch>
                                      <a:fillRect/>
                                    </a:stretch>
                                  </pic:blipFill>
                                  <pic:spPr>
                                    <a:xfrm>
                                      <a:off x="0" y="0"/>
                                      <a:ext cx="76200" cy="76200"/>
                                    </a:xfrm>
                                    <a:prstGeom prst="rect">
                                      <a:avLst/>
                                    </a:prstGeom>
                                  </pic:spPr>
                                </pic:pic>
                              </a:graphicData>
                            </a:graphic>
                          </wp:inline>
                        </w:drawing>
                      </w:r>
                      <w:r w:rsidR="006F4B03" w:rsidRPr="006D35F6">
                        <w:rPr>
                          <w:position w:val="-1"/>
                          <w:sz w:val="14"/>
                        </w:rPr>
                        <w:t> </w:t>
                      </w:r>
                      <w:r w:rsidR="0078484F" w:rsidRPr="001F3DE3">
                        <w:rPr>
                          <w:noProof/>
                          <w:lang w:eastAsia="fr-FR"/>
                        </w:rPr>
                        <w:drawing>
                          <wp:inline distT="0" distB="0" distL="0" distR="0" wp14:anchorId="4BCEDA70" wp14:editId="599EC65D">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id="Groupe 8" o:spid="_x0000_s1028" style="position:absolute;left:14919;width:717;height:11537" coordsize="1435,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29" style="position:absolute;width:1430;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" fillcolor="#00a490" stroked="f" strokeweight="1pt"/>
                <v:rect id="Rectangle 11" o:spid="_x0000_s1030" style="position:absolute;top:2887;width:1435;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" fillcolor="#5c88da" stroked="f" strokeweight="1pt"/>
                <v:rect id="Rectangle 13" o:spid="_x0000_s1031" style="position:absolute;top:5775;width:1435;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" fillcolor="#f58022" stroked="f" strokeweight="1pt"/>
                <v:rect id="Rectangle 17" o:spid="_x0000_s1032" style="position:absolute;top:8662;width:143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" fillcolor="#b4bd00" stroked="f" strokeweight="1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B22" w:rsidRDefault="00403B22" w:rsidP="00163940"/>
  </w:footnote>
  <w:footnote w:type="continuationSeparator" w:id="0">
    <w:p w:rsidR="00403B22" w:rsidRDefault="00403B22" w:rsidP="00A64D9B">
      <w:pPr>
        <w:pStyle w:val="TM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68B" w:rsidRDefault="000C568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45" w:rsidRDefault="00295C45">
    <w:pPr>
      <w:pStyle w:val="En-tte"/>
      <w:rPr>
        <w:rStyle w:val="lev"/>
      </w:rPr>
    </w:pPr>
    <w:r w:rsidRPr="00303AC0">
      <w:rPr>
        <w:rStyle w:val="lev"/>
      </w:rPr>
      <w:fldChar w:fldCharType="begin"/>
    </w:r>
    <w:r w:rsidRPr="00303AC0">
      <w:rPr>
        <w:rStyle w:val="lev"/>
      </w:rPr>
      <w:instrText xml:space="preserve"> If </w:instrText>
    </w:r>
    <w:r w:rsidRPr="00303AC0">
      <w:rPr>
        <w:rStyle w:val="lev"/>
      </w:rPr>
      <w:fldChar w:fldCharType="begin"/>
    </w:r>
    <w:r w:rsidRPr="00303AC0">
      <w:rPr>
        <w:rStyle w:val="lev"/>
      </w:rPr>
      <w:instrText xml:space="preserve"> STYLEREF "TITRE DU DOCUMENT" </w:instrText>
    </w:r>
    <w:r w:rsidRPr="00303AC0">
      <w:rPr>
        <w:rStyle w:val="lev"/>
      </w:rPr>
      <w:fldChar w:fldCharType="separate"/>
    </w:r>
    <w:r w:rsidR="00721E5C">
      <w:rPr>
        <w:rStyle w:val="lev"/>
        <w:noProof/>
      </w:rPr>
      <w:instrText>projet Programmation Système</w:instrText>
    </w:r>
    <w:r w:rsidRPr="00303AC0">
      <w:rPr>
        <w:rStyle w:val="lev"/>
      </w:rPr>
      <w:fldChar w:fldCharType="end"/>
    </w:r>
    <w:r w:rsidRPr="00303AC0">
      <w:rPr>
        <w:rStyle w:val="lev"/>
      </w:rPr>
      <w:instrText xml:space="preserve"> = "Err*" "</w:instrText>
    </w:r>
    <w:r w:rsidRPr="00303AC0">
      <w:rPr>
        <w:rStyle w:val="lev"/>
        <w:highlight w:val="yellow"/>
      </w:rPr>
      <w:instrText>Le titre du document est manquant, appliquez le style ''TITRE DU DOCUMENT'' en couverture</w:instrText>
    </w:r>
    <w:r w:rsidRPr="00303AC0">
      <w:rPr>
        <w:rStyle w:val="lev"/>
      </w:rPr>
      <w:instrText>" "</w:instrText>
    </w:r>
    <w:r w:rsidRPr="00303AC0">
      <w:rPr>
        <w:rStyle w:val="lev"/>
      </w:rPr>
      <w:fldChar w:fldCharType="begin"/>
    </w:r>
    <w:r w:rsidRPr="00303AC0">
      <w:rPr>
        <w:rStyle w:val="lev"/>
      </w:rPr>
      <w:instrText xml:space="preserve"> STYLEREF "TITRE DU DOCUMENT" </w:instrText>
    </w:r>
    <w:r w:rsidRPr="00303AC0">
      <w:rPr>
        <w:rStyle w:val="lev"/>
      </w:rPr>
      <w:fldChar w:fldCharType="separate"/>
    </w:r>
    <w:r w:rsidR="00721E5C">
      <w:rPr>
        <w:rStyle w:val="lev"/>
        <w:noProof/>
      </w:rPr>
      <w:instrText>projet Programmation Système</w:instrText>
    </w:r>
    <w:r w:rsidRPr="00303AC0">
      <w:rPr>
        <w:rStyle w:val="lev"/>
      </w:rPr>
      <w:fldChar w:fldCharType="end"/>
    </w:r>
    <w:r w:rsidRPr="00303AC0">
      <w:rPr>
        <w:rStyle w:val="lev"/>
      </w:rPr>
      <w:instrText xml:space="preserve">" </w:instrText>
    </w:r>
    <w:r w:rsidRPr="00303AC0">
      <w:rPr>
        <w:rStyle w:val="lev"/>
      </w:rPr>
      <w:fldChar w:fldCharType="separate"/>
    </w:r>
    <w:r w:rsidR="00721E5C">
      <w:rPr>
        <w:rStyle w:val="lev"/>
        <w:noProof/>
      </w:rPr>
      <w:t>projet Programmation Système</w:t>
    </w:r>
    <w:r w:rsidRPr="00303AC0">
      <w:rPr>
        <w:rStyle w:val="lev"/>
      </w:rPr>
      <w:fldChar w:fldCharType="end"/>
    </w:r>
  </w:p>
  <w:p w:rsidR="00295C45" w:rsidRPr="00167577" w:rsidRDefault="00295C45">
    <w:pPr>
      <w:pStyle w:val="En-tte"/>
    </w:pPr>
    <w:r>
      <w:fldChar w:fldCharType="begin"/>
    </w:r>
    <w:r>
      <w:instrText xml:space="preserve"> If </w:instrText>
    </w:r>
    <w:r w:rsidR="00756BD6">
      <w:rPr>
        <w:noProof/>
      </w:rPr>
      <w:fldChar w:fldCharType="begin"/>
    </w:r>
    <w:r w:rsidR="00756BD6">
      <w:rPr>
        <w:noProof/>
      </w:rPr>
      <w:instrText xml:space="preserve"> STYLEREF "SOUS-TITRE DU DOCUMENT" </w:instrText>
    </w:r>
    <w:r w:rsidR="00756BD6">
      <w:rPr>
        <w:noProof/>
      </w:rPr>
      <w:fldChar w:fldCharType="separate"/>
    </w:r>
    <w:r w:rsidR="00721E5C">
      <w:rPr>
        <w:noProof/>
      </w:rPr>
      <w:instrText>Mise à jour du sujet et des attentes</w:instrText>
    </w:r>
    <w:r w:rsidR="00756BD6">
      <w:rPr>
        <w:noProof/>
      </w:rPr>
      <w:fldChar w:fldCharType="end"/>
    </w:r>
    <w:r>
      <w:instrText xml:space="preserve"> = "Err*" "" "</w:instrText>
    </w:r>
    <w:r w:rsidR="00756BD6">
      <w:rPr>
        <w:noProof/>
      </w:rPr>
      <w:fldChar w:fldCharType="begin"/>
    </w:r>
    <w:r w:rsidR="00756BD6">
      <w:rPr>
        <w:noProof/>
      </w:rPr>
      <w:instrText xml:space="preserve"> STYLEREF "SOUS-TITRE DU DOCUMENT" </w:instrText>
    </w:r>
    <w:r w:rsidR="00756BD6">
      <w:rPr>
        <w:noProof/>
      </w:rPr>
      <w:fldChar w:fldCharType="separate"/>
    </w:r>
    <w:r w:rsidR="00721E5C">
      <w:rPr>
        <w:noProof/>
      </w:rPr>
      <w:instrText>Mise à jour du sujet et des attentes</w:instrText>
    </w:r>
    <w:r w:rsidR="00756BD6">
      <w:rPr>
        <w:noProof/>
      </w:rPr>
      <w:fldChar w:fldCharType="end"/>
    </w:r>
    <w:r>
      <w:instrText xml:space="preserve">" </w:instrText>
    </w:r>
    <w:r>
      <w:fldChar w:fldCharType="separate"/>
    </w:r>
    <w:r w:rsidR="00721E5C">
      <w:rPr>
        <w:noProof/>
      </w:rPr>
      <w:t>Mise à jour du sujet et des attentes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571" w:rsidRDefault="00973180" w:rsidP="00300860">
    <w:pPr>
      <w:pStyle w:val="Espace75pt"/>
    </w:pPr>
    <w:r>
      <w:rPr>
        <w:noProof/>
      </w:rPr>
      <w:drawing>
        <wp:anchor distT="0" distB="0" distL="114300" distR="114300" simplePos="0" relativeHeight="251667455" behindDoc="1" locked="1" layoutInCell="1" allowOverlap="1" wp14:anchorId="0CA86AE5" wp14:editId="3F873EE4">
          <wp:simplePos x="0" y="0"/>
          <wp:positionH relativeFrom="page">
            <wp:posOffset>384810</wp:posOffset>
          </wp:positionH>
          <wp:positionV relativeFrom="page">
            <wp:posOffset>384810</wp:posOffset>
          </wp:positionV>
          <wp:extent cx="2015490" cy="871220"/>
          <wp:effectExtent l="0" t="0" r="3810" b="508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Cesi_Logo_INGENIEUR_RVB-H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5490" cy="87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ADF">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C33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7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28B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64DF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E660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647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200A987A"/>
    <w:lvl w:ilvl="0">
      <w:start w:val="1"/>
      <w:numFmt w:val="decimal"/>
      <w:lvlText w:val="%1."/>
      <w:lvlJc w:val="left"/>
      <w:pPr>
        <w:tabs>
          <w:tab w:val="num" w:pos="360"/>
        </w:tabs>
        <w:ind w:left="360" w:hanging="360"/>
      </w:pPr>
    </w:lvl>
  </w:abstractNum>
  <w:abstractNum w:abstractNumId="7" w15:restartNumberingAfterBreak="0">
    <w:nsid w:val="01C10910"/>
    <w:multiLevelType w:val="multilevel"/>
    <w:tmpl w:val="533CBE74"/>
    <w:lvl w:ilvl="0">
      <w:start w:val="1"/>
      <w:numFmt w:val="bullet"/>
      <w:pStyle w:val="EncPuce2"/>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8D5095"/>
    <w:multiLevelType w:val="multilevel"/>
    <w:tmpl w:val="14320852"/>
    <w:lvl w:ilvl="0">
      <w:start w:val="7"/>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FFFFFF"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E5C14A8"/>
    <w:multiLevelType w:val="multilevel"/>
    <w:tmpl w:val="486E22FC"/>
    <w:lvl w:ilvl="0">
      <w:start w:val="1"/>
      <w:numFmt w:val="bullet"/>
      <w:pStyle w:val="EncPuce1"/>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29A4E67"/>
    <w:multiLevelType w:val="multilevel"/>
    <w:tmpl w:val="CBE6CA98"/>
    <w:lvl w:ilvl="0">
      <w:start w:val="1"/>
      <w:numFmt w:val="bullet"/>
      <w:pStyle w:val="Listepuces"/>
      <w:lvlText w:val=""/>
      <w:lvlJc w:val="left"/>
      <w:pPr>
        <w:tabs>
          <w:tab w:val="num" w:pos="170"/>
        </w:tabs>
        <w:ind w:left="170" w:hanging="170"/>
      </w:pPr>
      <w:rPr>
        <w:rFonts w:ascii="Symbol" w:hAnsi="Symbol" w:hint="default"/>
        <w:color w:val="505050" w:themeColor="text2"/>
        <w:sz w:val="22"/>
      </w:rPr>
    </w:lvl>
    <w:lvl w:ilvl="1">
      <w:start w:val="1"/>
      <w:numFmt w:val="bullet"/>
      <w:pStyle w:val="Listepuces2"/>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pStyle w:val="Listepuces3"/>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2D23DD6"/>
    <w:multiLevelType w:val="multilevel"/>
    <w:tmpl w:val="40508B04"/>
    <w:lvl w:ilvl="0">
      <w:start w:val="1"/>
      <w:numFmt w:val="decimal"/>
      <w:pStyle w:val="Numros"/>
      <w:lvlText w:val="%1."/>
      <w:lvlJc w:val="left"/>
      <w:pPr>
        <w:tabs>
          <w:tab w:val="num" w:pos="227"/>
        </w:tabs>
        <w:ind w:left="227" w:hanging="227"/>
      </w:pPr>
      <w:rPr>
        <w:rFonts w:hint="default"/>
        <w:color w:val="5C88DA"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6"/>
  </w:num>
  <w:num w:numId="2">
    <w:abstractNumId w:val="7"/>
  </w:num>
  <w:num w:numId="3">
    <w:abstractNumId w:val="11"/>
  </w:num>
  <w:num w:numId="4">
    <w:abstractNumId w:val="13"/>
  </w:num>
  <w:num w:numId="5">
    <w:abstractNumId w:val="12"/>
  </w:num>
  <w:num w:numId="6">
    <w:abstractNumId w:val="17"/>
  </w:num>
  <w:num w:numId="7">
    <w:abstractNumId w:val="18"/>
  </w:num>
  <w:num w:numId="8">
    <w:abstractNumId w:val="8"/>
  </w:num>
  <w:num w:numId="9">
    <w:abstractNumId w:val="6"/>
  </w:num>
  <w:num w:numId="10">
    <w:abstractNumId w:val="3"/>
  </w:num>
  <w:num w:numId="11">
    <w:abstractNumId w:val="2"/>
  </w:num>
  <w:num w:numId="12">
    <w:abstractNumId w:val="1"/>
  </w:num>
  <w:num w:numId="13">
    <w:abstractNumId w:val="0"/>
  </w:num>
  <w:num w:numId="14">
    <w:abstractNumId w:val="5"/>
  </w:num>
  <w:num w:numId="15">
    <w:abstractNumId w:val="4"/>
  </w:num>
  <w:num w:numId="16">
    <w:abstractNumId w:val="16"/>
  </w:num>
  <w:num w:numId="17">
    <w:abstractNumId w:val="7"/>
  </w:num>
  <w:num w:numId="18">
    <w:abstractNumId w:val="17"/>
  </w:num>
  <w:num w:numId="19">
    <w:abstractNumId w:val="17"/>
  </w:num>
  <w:num w:numId="20">
    <w:abstractNumId w:val="17"/>
  </w:num>
  <w:num w:numId="21">
    <w:abstractNumId w:val="12"/>
  </w:num>
  <w:num w:numId="22">
    <w:abstractNumId w:val="10"/>
  </w:num>
  <w:num w:numId="23">
    <w:abstractNumId w:val="15"/>
  </w:num>
  <w:num w:numId="24">
    <w:abstractNumId w:val="14"/>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084"/>
    <w:rsid w:val="000065DC"/>
    <w:rsid w:val="0001296E"/>
    <w:rsid w:val="00013EF3"/>
    <w:rsid w:val="000141F2"/>
    <w:rsid w:val="00014C12"/>
    <w:rsid w:val="00014C2F"/>
    <w:rsid w:val="0002328F"/>
    <w:rsid w:val="00027FD2"/>
    <w:rsid w:val="00050004"/>
    <w:rsid w:val="00061676"/>
    <w:rsid w:val="00063493"/>
    <w:rsid w:val="00063972"/>
    <w:rsid w:val="00063F30"/>
    <w:rsid w:val="000652A3"/>
    <w:rsid w:val="00067F9C"/>
    <w:rsid w:val="0007016D"/>
    <w:rsid w:val="000708C9"/>
    <w:rsid w:val="0007291E"/>
    <w:rsid w:val="00075746"/>
    <w:rsid w:val="0008177A"/>
    <w:rsid w:val="00083A29"/>
    <w:rsid w:val="0009732C"/>
    <w:rsid w:val="000A190E"/>
    <w:rsid w:val="000A4E2B"/>
    <w:rsid w:val="000A5536"/>
    <w:rsid w:val="000B1538"/>
    <w:rsid w:val="000B630F"/>
    <w:rsid w:val="000C568B"/>
    <w:rsid w:val="000D636B"/>
    <w:rsid w:val="000D6C2D"/>
    <w:rsid w:val="000E0D6D"/>
    <w:rsid w:val="000E30DB"/>
    <w:rsid w:val="000E31A0"/>
    <w:rsid w:val="000F2D2C"/>
    <w:rsid w:val="000F416E"/>
    <w:rsid w:val="00110630"/>
    <w:rsid w:val="00111381"/>
    <w:rsid w:val="0011373F"/>
    <w:rsid w:val="00116B12"/>
    <w:rsid w:val="00121C94"/>
    <w:rsid w:val="001531E2"/>
    <w:rsid w:val="00156A09"/>
    <w:rsid w:val="001605D6"/>
    <w:rsid w:val="001621B6"/>
    <w:rsid w:val="00163940"/>
    <w:rsid w:val="00164EEB"/>
    <w:rsid w:val="00167577"/>
    <w:rsid w:val="00170DF9"/>
    <w:rsid w:val="001710FC"/>
    <w:rsid w:val="001778D8"/>
    <w:rsid w:val="00180D8B"/>
    <w:rsid w:val="00180DA3"/>
    <w:rsid w:val="001877A7"/>
    <w:rsid w:val="00197644"/>
    <w:rsid w:val="001A6F96"/>
    <w:rsid w:val="001B07EF"/>
    <w:rsid w:val="001B308C"/>
    <w:rsid w:val="001B34D8"/>
    <w:rsid w:val="001B6494"/>
    <w:rsid w:val="001C6107"/>
    <w:rsid w:val="001D3D6E"/>
    <w:rsid w:val="001D7382"/>
    <w:rsid w:val="001E1CD7"/>
    <w:rsid w:val="001E60C7"/>
    <w:rsid w:val="001F04E2"/>
    <w:rsid w:val="001F40C9"/>
    <w:rsid w:val="001F6273"/>
    <w:rsid w:val="001F7F28"/>
    <w:rsid w:val="00204977"/>
    <w:rsid w:val="00214ECD"/>
    <w:rsid w:val="00222DA6"/>
    <w:rsid w:val="002271D9"/>
    <w:rsid w:val="002379DB"/>
    <w:rsid w:val="00237A48"/>
    <w:rsid w:val="002415C7"/>
    <w:rsid w:val="0024362B"/>
    <w:rsid w:val="00246321"/>
    <w:rsid w:val="00246552"/>
    <w:rsid w:val="00255DDF"/>
    <w:rsid w:val="00257A8E"/>
    <w:rsid w:val="002615AD"/>
    <w:rsid w:val="00262242"/>
    <w:rsid w:val="00262B1B"/>
    <w:rsid w:val="002821D6"/>
    <w:rsid w:val="00295ABE"/>
    <w:rsid w:val="00295C45"/>
    <w:rsid w:val="00297E28"/>
    <w:rsid w:val="002A3C8E"/>
    <w:rsid w:val="002A442F"/>
    <w:rsid w:val="002B0EE9"/>
    <w:rsid w:val="002B1B9D"/>
    <w:rsid w:val="002B7F62"/>
    <w:rsid w:val="002C2FBA"/>
    <w:rsid w:val="002C56FC"/>
    <w:rsid w:val="002C71B3"/>
    <w:rsid w:val="002D0A28"/>
    <w:rsid w:val="002D5643"/>
    <w:rsid w:val="002D7046"/>
    <w:rsid w:val="002F2791"/>
    <w:rsid w:val="0030003C"/>
    <w:rsid w:val="00300860"/>
    <w:rsid w:val="00300910"/>
    <w:rsid w:val="00302868"/>
    <w:rsid w:val="003122C1"/>
    <w:rsid w:val="003143BF"/>
    <w:rsid w:val="00316B1C"/>
    <w:rsid w:val="00317857"/>
    <w:rsid w:val="003206CC"/>
    <w:rsid w:val="00325163"/>
    <w:rsid w:val="0032678C"/>
    <w:rsid w:val="00326B3F"/>
    <w:rsid w:val="00335694"/>
    <w:rsid w:val="00335770"/>
    <w:rsid w:val="00336571"/>
    <w:rsid w:val="00345EE3"/>
    <w:rsid w:val="0035109F"/>
    <w:rsid w:val="00352D6F"/>
    <w:rsid w:val="00361E33"/>
    <w:rsid w:val="00364D5C"/>
    <w:rsid w:val="0037196A"/>
    <w:rsid w:val="00374924"/>
    <w:rsid w:val="003832C9"/>
    <w:rsid w:val="003839DB"/>
    <w:rsid w:val="00384867"/>
    <w:rsid w:val="003848C9"/>
    <w:rsid w:val="00384AFF"/>
    <w:rsid w:val="003855A7"/>
    <w:rsid w:val="00390291"/>
    <w:rsid w:val="0039085E"/>
    <w:rsid w:val="003948C2"/>
    <w:rsid w:val="003A0435"/>
    <w:rsid w:val="003A5498"/>
    <w:rsid w:val="003A6DA6"/>
    <w:rsid w:val="003A7E07"/>
    <w:rsid w:val="003B59A9"/>
    <w:rsid w:val="003C13FD"/>
    <w:rsid w:val="003C150A"/>
    <w:rsid w:val="003C2114"/>
    <w:rsid w:val="003C24E9"/>
    <w:rsid w:val="003C51A3"/>
    <w:rsid w:val="003D2E5C"/>
    <w:rsid w:val="003D7040"/>
    <w:rsid w:val="003E0DC3"/>
    <w:rsid w:val="003E266B"/>
    <w:rsid w:val="003E29E8"/>
    <w:rsid w:val="003E3BAD"/>
    <w:rsid w:val="003E5062"/>
    <w:rsid w:val="003E7067"/>
    <w:rsid w:val="003E730D"/>
    <w:rsid w:val="003E7557"/>
    <w:rsid w:val="003F501E"/>
    <w:rsid w:val="003F78D8"/>
    <w:rsid w:val="00402384"/>
    <w:rsid w:val="00403B22"/>
    <w:rsid w:val="00410AB1"/>
    <w:rsid w:val="004110DE"/>
    <w:rsid w:val="004227A9"/>
    <w:rsid w:val="0042324D"/>
    <w:rsid w:val="00423992"/>
    <w:rsid w:val="004250B8"/>
    <w:rsid w:val="00434052"/>
    <w:rsid w:val="00455C3E"/>
    <w:rsid w:val="00457A61"/>
    <w:rsid w:val="00465DA4"/>
    <w:rsid w:val="004835AA"/>
    <w:rsid w:val="004840C3"/>
    <w:rsid w:val="00487156"/>
    <w:rsid w:val="00487A6F"/>
    <w:rsid w:val="00494D6D"/>
    <w:rsid w:val="0049569A"/>
    <w:rsid w:val="004A3738"/>
    <w:rsid w:val="004A65BC"/>
    <w:rsid w:val="004B050E"/>
    <w:rsid w:val="004B18A2"/>
    <w:rsid w:val="004C0E7C"/>
    <w:rsid w:val="004C0FC9"/>
    <w:rsid w:val="004C2D1A"/>
    <w:rsid w:val="004D551C"/>
    <w:rsid w:val="004E1236"/>
    <w:rsid w:val="004E574F"/>
    <w:rsid w:val="00507932"/>
    <w:rsid w:val="00507B9B"/>
    <w:rsid w:val="00515449"/>
    <w:rsid w:val="00517017"/>
    <w:rsid w:val="00517942"/>
    <w:rsid w:val="00531A78"/>
    <w:rsid w:val="00535ADE"/>
    <w:rsid w:val="00552842"/>
    <w:rsid w:val="00560F66"/>
    <w:rsid w:val="00562071"/>
    <w:rsid w:val="00563E23"/>
    <w:rsid w:val="005646B8"/>
    <w:rsid w:val="0056747D"/>
    <w:rsid w:val="00574656"/>
    <w:rsid w:val="005765FF"/>
    <w:rsid w:val="00580F28"/>
    <w:rsid w:val="00582DF6"/>
    <w:rsid w:val="0058349C"/>
    <w:rsid w:val="005853A8"/>
    <w:rsid w:val="005857C8"/>
    <w:rsid w:val="0059076B"/>
    <w:rsid w:val="0059326B"/>
    <w:rsid w:val="005A758C"/>
    <w:rsid w:val="005B0BB3"/>
    <w:rsid w:val="005B0C52"/>
    <w:rsid w:val="005C1EED"/>
    <w:rsid w:val="005C6CD3"/>
    <w:rsid w:val="005D1108"/>
    <w:rsid w:val="005D53F4"/>
    <w:rsid w:val="005D6DD9"/>
    <w:rsid w:val="005F2677"/>
    <w:rsid w:val="005F43B2"/>
    <w:rsid w:val="005F4AEE"/>
    <w:rsid w:val="005F5325"/>
    <w:rsid w:val="005F5727"/>
    <w:rsid w:val="005F7B09"/>
    <w:rsid w:val="00600EF5"/>
    <w:rsid w:val="0061538F"/>
    <w:rsid w:val="00616E48"/>
    <w:rsid w:val="00624957"/>
    <w:rsid w:val="00624EB2"/>
    <w:rsid w:val="006257CB"/>
    <w:rsid w:val="00631716"/>
    <w:rsid w:val="00634D8E"/>
    <w:rsid w:val="00634FFE"/>
    <w:rsid w:val="00636E87"/>
    <w:rsid w:val="0065135E"/>
    <w:rsid w:val="00661F5C"/>
    <w:rsid w:val="00662404"/>
    <w:rsid w:val="00664ADF"/>
    <w:rsid w:val="00664E92"/>
    <w:rsid w:val="00665807"/>
    <w:rsid w:val="00666CEC"/>
    <w:rsid w:val="006674C1"/>
    <w:rsid w:val="006674C2"/>
    <w:rsid w:val="0067059A"/>
    <w:rsid w:val="00673C52"/>
    <w:rsid w:val="00674435"/>
    <w:rsid w:val="00674516"/>
    <w:rsid w:val="00680C7B"/>
    <w:rsid w:val="0068108E"/>
    <w:rsid w:val="006860D8"/>
    <w:rsid w:val="006864F2"/>
    <w:rsid w:val="00693D50"/>
    <w:rsid w:val="00697D78"/>
    <w:rsid w:val="00697E3D"/>
    <w:rsid w:val="006A002C"/>
    <w:rsid w:val="006A3D36"/>
    <w:rsid w:val="006A7112"/>
    <w:rsid w:val="006B04CC"/>
    <w:rsid w:val="006B41F3"/>
    <w:rsid w:val="006C1649"/>
    <w:rsid w:val="006C59E9"/>
    <w:rsid w:val="006C607B"/>
    <w:rsid w:val="006C6F39"/>
    <w:rsid w:val="006D5F40"/>
    <w:rsid w:val="006E4098"/>
    <w:rsid w:val="006F4AE4"/>
    <w:rsid w:val="006F4B03"/>
    <w:rsid w:val="006F5C9A"/>
    <w:rsid w:val="00710298"/>
    <w:rsid w:val="00716970"/>
    <w:rsid w:val="00717464"/>
    <w:rsid w:val="00721E5C"/>
    <w:rsid w:val="00725A2A"/>
    <w:rsid w:val="00726F6E"/>
    <w:rsid w:val="007320AC"/>
    <w:rsid w:val="00736B4B"/>
    <w:rsid w:val="00741F35"/>
    <w:rsid w:val="00744C3B"/>
    <w:rsid w:val="007507FA"/>
    <w:rsid w:val="0075202F"/>
    <w:rsid w:val="0075414B"/>
    <w:rsid w:val="00756BD6"/>
    <w:rsid w:val="00766801"/>
    <w:rsid w:val="00767D3B"/>
    <w:rsid w:val="007714C6"/>
    <w:rsid w:val="00773BAA"/>
    <w:rsid w:val="0078484F"/>
    <w:rsid w:val="00793AE4"/>
    <w:rsid w:val="007940E5"/>
    <w:rsid w:val="00797C31"/>
    <w:rsid w:val="007A3B61"/>
    <w:rsid w:val="007A75EF"/>
    <w:rsid w:val="007B4DE3"/>
    <w:rsid w:val="007B5553"/>
    <w:rsid w:val="007C45B2"/>
    <w:rsid w:val="007C6141"/>
    <w:rsid w:val="007C7808"/>
    <w:rsid w:val="007D13F2"/>
    <w:rsid w:val="007D2DEC"/>
    <w:rsid w:val="007D3490"/>
    <w:rsid w:val="007E043D"/>
    <w:rsid w:val="007E0877"/>
    <w:rsid w:val="007E1D9B"/>
    <w:rsid w:val="007F1D6B"/>
    <w:rsid w:val="007F4865"/>
    <w:rsid w:val="007F512D"/>
    <w:rsid w:val="00807B46"/>
    <w:rsid w:val="008110CB"/>
    <w:rsid w:val="00814C50"/>
    <w:rsid w:val="008152B7"/>
    <w:rsid w:val="008216C6"/>
    <w:rsid w:val="008301E3"/>
    <w:rsid w:val="008408BA"/>
    <w:rsid w:val="00857A8E"/>
    <w:rsid w:val="00863E67"/>
    <w:rsid w:val="00864973"/>
    <w:rsid w:val="00875C1A"/>
    <w:rsid w:val="00876559"/>
    <w:rsid w:val="00882688"/>
    <w:rsid w:val="00884688"/>
    <w:rsid w:val="00884F4B"/>
    <w:rsid w:val="00890470"/>
    <w:rsid w:val="00893A0A"/>
    <w:rsid w:val="00894685"/>
    <w:rsid w:val="008A14C6"/>
    <w:rsid w:val="008A254F"/>
    <w:rsid w:val="008A79C0"/>
    <w:rsid w:val="008B045E"/>
    <w:rsid w:val="008B0929"/>
    <w:rsid w:val="008B1F1D"/>
    <w:rsid w:val="008B356A"/>
    <w:rsid w:val="008C59CE"/>
    <w:rsid w:val="008C6278"/>
    <w:rsid w:val="008D2047"/>
    <w:rsid w:val="0090168B"/>
    <w:rsid w:val="00901F40"/>
    <w:rsid w:val="00903059"/>
    <w:rsid w:val="00905F13"/>
    <w:rsid w:val="00911B06"/>
    <w:rsid w:val="009122A2"/>
    <w:rsid w:val="009135B2"/>
    <w:rsid w:val="0091449C"/>
    <w:rsid w:val="0091488B"/>
    <w:rsid w:val="0091508B"/>
    <w:rsid w:val="009179AD"/>
    <w:rsid w:val="00921183"/>
    <w:rsid w:val="009249C7"/>
    <w:rsid w:val="009300B2"/>
    <w:rsid w:val="00930D24"/>
    <w:rsid w:val="009332F9"/>
    <w:rsid w:val="00935D63"/>
    <w:rsid w:val="009362E7"/>
    <w:rsid w:val="0093639D"/>
    <w:rsid w:val="009367C2"/>
    <w:rsid w:val="00940FBE"/>
    <w:rsid w:val="00941CA0"/>
    <w:rsid w:val="00946CB4"/>
    <w:rsid w:val="00947D9C"/>
    <w:rsid w:val="009514BD"/>
    <w:rsid w:val="009537CD"/>
    <w:rsid w:val="009546D9"/>
    <w:rsid w:val="009610AF"/>
    <w:rsid w:val="00961BB3"/>
    <w:rsid w:val="009701EA"/>
    <w:rsid w:val="00973180"/>
    <w:rsid w:val="00983158"/>
    <w:rsid w:val="00983646"/>
    <w:rsid w:val="00986B6B"/>
    <w:rsid w:val="00991F31"/>
    <w:rsid w:val="0099718A"/>
    <w:rsid w:val="009A0E5F"/>
    <w:rsid w:val="009A22AF"/>
    <w:rsid w:val="009A64B5"/>
    <w:rsid w:val="009B6F6D"/>
    <w:rsid w:val="009C090A"/>
    <w:rsid w:val="009C0B71"/>
    <w:rsid w:val="009C0EF5"/>
    <w:rsid w:val="009C56DF"/>
    <w:rsid w:val="009C5BA7"/>
    <w:rsid w:val="009D69A0"/>
    <w:rsid w:val="009E23D8"/>
    <w:rsid w:val="009F5018"/>
    <w:rsid w:val="009F6EA3"/>
    <w:rsid w:val="00A05E98"/>
    <w:rsid w:val="00A24402"/>
    <w:rsid w:val="00A253AF"/>
    <w:rsid w:val="00A35F43"/>
    <w:rsid w:val="00A4676E"/>
    <w:rsid w:val="00A514F5"/>
    <w:rsid w:val="00A52084"/>
    <w:rsid w:val="00A55916"/>
    <w:rsid w:val="00A64D9B"/>
    <w:rsid w:val="00A66ABE"/>
    <w:rsid w:val="00A75C4A"/>
    <w:rsid w:val="00A81E11"/>
    <w:rsid w:val="00A913BF"/>
    <w:rsid w:val="00A94AD0"/>
    <w:rsid w:val="00A94FCD"/>
    <w:rsid w:val="00AA0815"/>
    <w:rsid w:val="00AA08BC"/>
    <w:rsid w:val="00AA3D3B"/>
    <w:rsid w:val="00AC098E"/>
    <w:rsid w:val="00AC41BB"/>
    <w:rsid w:val="00AC68F2"/>
    <w:rsid w:val="00AD0A12"/>
    <w:rsid w:val="00AD3FC3"/>
    <w:rsid w:val="00AD4278"/>
    <w:rsid w:val="00AE041C"/>
    <w:rsid w:val="00AE11EA"/>
    <w:rsid w:val="00AE5FB5"/>
    <w:rsid w:val="00AF1458"/>
    <w:rsid w:val="00AF4454"/>
    <w:rsid w:val="00AF48E6"/>
    <w:rsid w:val="00B14F7D"/>
    <w:rsid w:val="00B15EB6"/>
    <w:rsid w:val="00B23596"/>
    <w:rsid w:val="00B23F05"/>
    <w:rsid w:val="00B26302"/>
    <w:rsid w:val="00B27239"/>
    <w:rsid w:val="00B27A73"/>
    <w:rsid w:val="00B36E05"/>
    <w:rsid w:val="00B421CE"/>
    <w:rsid w:val="00B52A68"/>
    <w:rsid w:val="00B57380"/>
    <w:rsid w:val="00B57F91"/>
    <w:rsid w:val="00B608A2"/>
    <w:rsid w:val="00B70F7C"/>
    <w:rsid w:val="00B77649"/>
    <w:rsid w:val="00B81768"/>
    <w:rsid w:val="00B81C23"/>
    <w:rsid w:val="00B932AC"/>
    <w:rsid w:val="00B93945"/>
    <w:rsid w:val="00B97B2D"/>
    <w:rsid w:val="00BA0DF8"/>
    <w:rsid w:val="00BA39CF"/>
    <w:rsid w:val="00BA6D3A"/>
    <w:rsid w:val="00BB2809"/>
    <w:rsid w:val="00BB4313"/>
    <w:rsid w:val="00BB7E7B"/>
    <w:rsid w:val="00BC26C6"/>
    <w:rsid w:val="00BC7B48"/>
    <w:rsid w:val="00BD3C7F"/>
    <w:rsid w:val="00BD4665"/>
    <w:rsid w:val="00BE235F"/>
    <w:rsid w:val="00BF2FFD"/>
    <w:rsid w:val="00BF378F"/>
    <w:rsid w:val="00C01418"/>
    <w:rsid w:val="00C057E5"/>
    <w:rsid w:val="00C05B1B"/>
    <w:rsid w:val="00C11120"/>
    <w:rsid w:val="00C15B49"/>
    <w:rsid w:val="00C17A61"/>
    <w:rsid w:val="00C25038"/>
    <w:rsid w:val="00C26737"/>
    <w:rsid w:val="00C3241D"/>
    <w:rsid w:val="00C33E83"/>
    <w:rsid w:val="00C368E4"/>
    <w:rsid w:val="00C40223"/>
    <w:rsid w:val="00C42FA2"/>
    <w:rsid w:val="00C44297"/>
    <w:rsid w:val="00C45A78"/>
    <w:rsid w:val="00C50FA6"/>
    <w:rsid w:val="00C53123"/>
    <w:rsid w:val="00C536D4"/>
    <w:rsid w:val="00C538D4"/>
    <w:rsid w:val="00C54FE5"/>
    <w:rsid w:val="00C5561C"/>
    <w:rsid w:val="00C700BC"/>
    <w:rsid w:val="00C75288"/>
    <w:rsid w:val="00C8296C"/>
    <w:rsid w:val="00C83622"/>
    <w:rsid w:val="00C862CE"/>
    <w:rsid w:val="00C9357F"/>
    <w:rsid w:val="00C93E82"/>
    <w:rsid w:val="00C94BC9"/>
    <w:rsid w:val="00C977D9"/>
    <w:rsid w:val="00CA03D9"/>
    <w:rsid w:val="00CA04F2"/>
    <w:rsid w:val="00CA0AE5"/>
    <w:rsid w:val="00CA1509"/>
    <w:rsid w:val="00CA1C08"/>
    <w:rsid w:val="00CA60A1"/>
    <w:rsid w:val="00CA64A1"/>
    <w:rsid w:val="00CA6680"/>
    <w:rsid w:val="00CB7BC9"/>
    <w:rsid w:val="00CC191B"/>
    <w:rsid w:val="00CC5B6E"/>
    <w:rsid w:val="00CD2BFE"/>
    <w:rsid w:val="00CD7B44"/>
    <w:rsid w:val="00CE09B0"/>
    <w:rsid w:val="00CE554F"/>
    <w:rsid w:val="00CF2FD0"/>
    <w:rsid w:val="00CF4AB6"/>
    <w:rsid w:val="00CF7EC2"/>
    <w:rsid w:val="00D020BC"/>
    <w:rsid w:val="00D04C43"/>
    <w:rsid w:val="00D0671C"/>
    <w:rsid w:val="00D12425"/>
    <w:rsid w:val="00D13955"/>
    <w:rsid w:val="00D402F6"/>
    <w:rsid w:val="00D43B1E"/>
    <w:rsid w:val="00D458A1"/>
    <w:rsid w:val="00D51471"/>
    <w:rsid w:val="00D577DA"/>
    <w:rsid w:val="00D6381A"/>
    <w:rsid w:val="00D73EBB"/>
    <w:rsid w:val="00D812D0"/>
    <w:rsid w:val="00D84B3E"/>
    <w:rsid w:val="00D859EA"/>
    <w:rsid w:val="00D87D74"/>
    <w:rsid w:val="00D95361"/>
    <w:rsid w:val="00DB2A8C"/>
    <w:rsid w:val="00DB35F1"/>
    <w:rsid w:val="00DB531E"/>
    <w:rsid w:val="00DB7151"/>
    <w:rsid w:val="00DC02C7"/>
    <w:rsid w:val="00DC2FC0"/>
    <w:rsid w:val="00DC36B5"/>
    <w:rsid w:val="00DC473D"/>
    <w:rsid w:val="00DC6004"/>
    <w:rsid w:val="00DD1559"/>
    <w:rsid w:val="00DD2501"/>
    <w:rsid w:val="00DD6E50"/>
    <w:rsid w:val="00DE2D22"/>
    <w:rsid w:val="00DF09D3"/>
    <w:rsid w:val="00E01519"/>
    <w:rsid w:val="00E06D08"/>
    <w:rsid w:val="00E10515"/>
    <w:rsid w:val="00E113C9"/>
    <w:rsid w:val="00E14945"/>
    <w:rsid w:val="00E321FC"/>
    <w:rsid w:val="00E34EDE"/>
    <w:rsid w:val="00E35328"/>
    <w:rsid w:val="00E44361"/>
    <w:rsid w:val="00E45BE0"/>
    <w:rsid w:val="00E473C9"/>
    <w:rsid w:val="00E479CD"/>
    <w:rsid w:val="00E512B4"/>
    <w:rsid w:val="00E516E0"/>
    <w:rsid w:val="00E51722"/>
    <w:rsid w:val="00E57D85"/>
    <w:rsid w:val="00E600CB"/>
    <w:rsid w:val="00E60ED5"/>
    <w:rsid w:val="00E75C1F"/>
    <w:rsid w:val="00E82914"/>
    <w:rsid w:val="00E84088"/>
    <w:rsid w:val="00E85ED3"/>
    <w:rsid w:val="00E91925"/>
    <w:rsid w:val="00EA153D"/>
    <w:rsid w:val="00EA2712"/>
    <w:rsid w:val="00EA2CA8"/>
    <w:rsid w:val="00EA3DB1"/>
    <w:rsid w:val="00EA67A4"/>
    <w:rsid w:val="00EB1840"/>
    <w:rsid w:val="00EC0920"/>
    <w:rsid w:val="00EC53A8"/>
    <w:rsid w:val="00ED1874"/>
    <w:rsid w:val="00ED193E"/>
    <w:rsid w:val="00EE1633"/>
    <w:rsid w:val="00EE1C88"/>
    <w:rsid w:val="00EE4554"/>
    <w:rsid w:val="00EF24B6"/>
    <w:rsid w:val="00EF4432"/>
    <w:rsid w:val="00EF5C49"/>
    <w:rsid w:val="00EF735F"/>
    <w:rsid w:val="00F13E17"/>
    <w:rsid w:val="00F15603"/>
    <w:rsid w:val="00F15872"/>
    <w:rsid w:val="00F22EE3"/>
    <w:rsid w:val="00F2450C"/>
    <w:rsid w:val="00F318DD"/>
    <w:rsid w:val="00F34DC9"/>
    <w:rsid w:val="00F3662C"/>
    <w:rsid w:val="00F44283"/>
    <w:rsid w:val="00F46956"/>
    <w:rsid w:val="00F5069B"/>
    <w:rsid w:val="00F52BA6"/>
    <w:rsid w:val="00F53BC2"/>
    <w:rsid w:val="00F53FC0"/>
    <w:rsid w:val="00F54134"/>
    <w:rsid w:val="00F65A27"/>
    <w:rsid w:val="00F65FF6"/>
    <w:rsid w:val="00F741C6"/>
    <w:rsid w:val="00F76122"/>
    <w:rsid w:val="00F8399E"/>
    <w:rsid w:val="00F85315"/>
    <w:rsid w:val="00F90702"/>
    <w:rsid w:val="00F91121"/>
    <w:rsid w:val="00F9145D"/>
    <w:rsid w:val="00F97550"/>
    <w:rsid w:val="00F97819"/>
    <w:rsid w:val="00FA1ED7"/>
    <w:rsid w:val="00FA5108"/>
    <w:rsid w:val="00FB0D0B"/>
    <w:rsid w:val="00FB40AF"/>
    <w:rsid w:val="00FB788B"/>
    <w:rsid w:val="00FC1465"/>
    <w:rsid w:val="00FC67DA"/>
    <w:rsid w:val="00FC75EF"/>
    <w:rsid w:val="00FD3CAF"/>
    <w:rsid w:val="00FD5D77"/>
    <w:rsid w:val="00FE0F02"/>
    <w:rsid w:val="00FE601B"/>
    <w:rsid w:val="00FF1D23"/>
    <w:rsid w:val="00FF2ECC"/>
    <w:rsid w:val="00FF49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AA4E37E-E616-419C-B056-162D1EC4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9"/>
    <w:qFormat/>
    <w:rsid w:val="007C7808"/>
    <w:pPr>
      <w:spacing w:before="120" w:after="120" w:line="240" w:lineRule="auto"/>
      <w:jc w:val="both"/>
    </w:pPr>
    <w:rPr>
      <w:color w:val="505050" w:themeColor="text2"/>
    </w:rPr>
  </w:style>
  <w:style w:type="paragraph" w:styleId="Titre1">
    <w:name w:val="heading 1"/>
    <w:basedOn w:val="Normal"/>
    <w:next w:val="Normal"/>
    <w:link w:val="Titre1Car"/>
    <w:uiPriority w:val="8"/>
    <w:qFormat/>
    <w:rsid w:val="002D5643"/>
    <w:pPr>
      <w:keepNext/>
      <w:pageBreakBefore/>
      <w:numPr>
        <w:numId w:val="8"/>
      </w:numPr>
      <w:pBdr>
        <w:bottom w:val="single" w:sz="8" w:space="5" w:color="5C88DA" w:themeColor="accent1"/>
      </w:pBdr>
      <w:suppressAutoHyphens/>
      <w:spacing w:before="0" w:after="500" w:line="216" w:lineRule="auto"/>
      <w:jc w:val="left"/>
      <w:outlineLvl w:val="0"/>
    </w:pPr>
    <w:rPr>
      <w:rFonts w:eastAsiaTheme="majorEastAsia" w:cstheme="majorBidi"/>
      <w:b/>
      <w:caps/>
      <w:color w:val="5C88DA" w:themeColor="accent1"/>
      <w:sz w:val="48"/>
      <w:szCs w:val="32"/>
    </w:rPr>
  </w:style>
  <w:style w:type="paragraph" w:styleId="Titre2">
    <w:name w:val="heading 2"/>
    <w:basedOn w:val="Normal"/>
    <w:next w:val="Normal"/>
    <w:link w:val="Titre2Car"/>
    <w:uiPriority w:val="9"/>
    <w:qFormat/>
    <w:rsid w:val="00697D78"/>
    <w:pPr>
      <w:keepNext/>
      <w:numPr>
        <w:ilvl w:val="1"/>
        <w:numId w:val="8"/>
      </w:numPr>
      <w:suppressAutoHyphens/>
      <w:spacing w:before="500" w:after="300" w:line="216" w:lineRule="auto"/>
      <w:jc w:val="left"/>
      <w:outlineLvl w:val="1"/>
    </w:pPr>
    <w:rPr>
      <w:rFonts w:eastAsiaTheme="majorEastAsia" w:cstheme="majorBidi"/>
      <w:color w:val="27251F" w:themeColor="text1"/>
      <w:sz w:val="42"/>
      <w:szCs w:val="26"/>
    </w:rPr>
  </w:style>
  <w:style w:type="paragraph" w:styleId="Titre3">
    <w:name w:val="heading 3"/>
    <w:basedOn w:val="Normal"/>
    <w:next w:val="Normal"/>
    <w:link w:val="Titre3Car"/>
    <w:uiPriority w:val="9"/>
    <w:qFormat/>
    <w:rsid w:val="00CA6680"/>
    <w:pPr>
      <w:keepNext/>
      <w:numPr>
        <w:ilvl w:val="2"/>
        <w:numId w:val="8"/>
      </w:numPr>
      <w:suppressAutoHyphens/>
      <w:spacing w:before="400" w:after="200" w:line="216" w:lineRule="auto"/>
      <w:jc w:val="left"/>
      <w:outlineLvl w:val="2"/>
    </w:pPr>
    <w:rPr>
      <w:rFonts w:asciiTheme="majorHAnsi" w:eastAsiaTheme="majorEastAsia" w:hAnsiTheme="majorHAnsi" w:cstheme="majorBidi"/>
      <w:color w:val="27251F" w:themeColor="text1"/>
      <w:sz w:val="36"/>
      <w:szCs w:val="24"/>
    </w:rPr>
  </w:style>
  <w:style w:type="paragraph" w:styleId="Titre4">
    <w:name w:val="heading 4"/>
    <w:basedOn w:val="Normal"/>
    <w:next w:val="Normal"/>
    <w:link w:val="Titre4Car"/>
    <w:uiPriority w:val="9"/>
    <w:qFormat/>
    <w:rsid w:val="00CA6680"/>
    <w:pPr>
      <w:keepNext/>
      <w:numPr>
        <w:ilvl w:val="3"/>
        <w:numId w:val="8"/>
      </w:numPr>
      <w:suppressAutoHyphens/>
      <w:spacing w:before="300" w:after="160" w:line="216" w:lineRule="auto"/>
      <w:jc w:val="left"/>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CA6680"/>
    <w:pPr>
      <w:keepNext/>
      <w:numPr>
        <w:ilvl w:val="4"/>
        <w:numId w:val="8"/>
      </w:numPr>
      <w:suppressAutoHyphens/>
      <w:spacing w:before="240" w:line="216" w:lineRule="auto"/>
      <w:jc w:val="left"/>
      <w:outlineLvl w:val="4"/>
    </w:pPr>
    <w:rPr>
      <w:rFonts w:asciiTheme="majorHAnsi" w:eastAsiaTheme="majorEastAsia" w:hAnsiTheme="majorHAnsi" w:cstheme="majorBidi"/>
      <w:i/>
      <w:sz w:val="24"/>
    </w:rPr>
  </w:style>
  <w:style w:type="paragraph" w:styleId="Titre6">
    <w:name w:val="heading 6"/>
    <w:basedOn w:val="Normal"/>
    <w:next w:val="Normal"/>
    <w:link w:val="Titre6Car"/>
    <w:uiPriority w:val="9"/>
    <w:semiHidden/>
    <w:qFormat/>
    <w:rsid w:val="00CA6680"/>
    <w:pPr>
      <w:keepNext/>
      <w:numPr>
        <w:ilvl w:val="5"/>
        <w:numId w:val="8"/>
      </w:numPr>
      <w:suppressAutoHyphens/>
      <w:spacing w:before="240"/>
      <w:jc w:val="left"/>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CA04F2"/>
    <w:pPr>
      <w:keepNext/>
      <w:numPr>
        <w:ilvl w:val="6"/>
        <w:numId w:val="8"/>
      </w:numPr>
      <w:suppressAutoHyphens/>
      <w:spacing w:before="180"/>
      <w:jc w:val="left"/>
      <w:outlineLvl w:val="6"/>
    </w:pPr>
    <w:rPr>
      <w:rFonts w:asciiTheme="majorHAnsi" w:eastAsiaTheme="majorEastAsia" w:hAnsiTheme="majorHAnsi" w:cstheme="majorBidi"/>
      <w:iCs/>
      <w:color w:val="1B365D" w:themeColor="accent3"/>
      <w:sz w:val="18"/>
    </w:rPr>
  </w:style>
  <w:style w:type="paragraph" w:styleId="Titre8">
    <w:name w:val="heading 8"/>
    <w:basedOn w:val="Normal"/>
    <w:next w:val="Normal"/>
    <w:link w:val="Titre8Car"/>
    <w:uiPriority w:val="9"/>
    <w:semiHidden/>
    <w:qFormat/>
    <w:rsid w:val="00CA04F2"/>
    <w:pPr>
      <w:keepNext/>
      <w:numPr>
        <w:ilvl w:val="7"/>
        <w:numId w:val="8"/>
      </w:numPr>
      <w:suppressAutoHyphens/>
      <w:spacing w:before="180"/>
      <w:jc w:val="left"/>
      <w:outlineLvl w:val="7"/>
    </w:pPr>
    <w:rPr>
      <w:rFonts w:asciiTheme="majorHAnsi" w:eastAsiaTheme="majorEastAsia" w:hAnsiTheme="majorHAnsi" w:cstheme="majorBidi"/>
      <w:color w:val="1B365D" w:themeColor="accent3"/>
      <w:sz w:val="18"/>
      <w:szCs w:val="21"/>
    </w:rPr>
  </w:style>
  <w:style w:type="paragraph" w:styleId="Titre9">
    <w:name w:val="heading 9"/>
    <w:basedOn w:val="Normal"/>
    <w:next w:val="Normal"/>
    <w:link w:val="Titre9Car"/>
    <w:uiPriority w:val="9"/>
    <w:semiHidden/>
    <w:qFormat/>
    <w:rsid w:val="00CA04F2"/>
    <w:pPr>
      <w:keepNext/>
      <w:numPr>
        <w:ilvl w:val="8"/>
        <w:numId w:val="8"/>
      </w:numPr>
      <w:suppressAutoHyphens/>
      <w:spacing w:before="180"/>
      <w:jc w:val="left"/>
      <w:outlineLvl w:val="8"/>
    </w:pPr>
    <w:rPr>
      <w:rFonts w:asciiTheme="majorHAnsi" w:eastAsiaTheme="majorEastAsia" w:hAnsiTheme="majorHAnsi" w:cstheme="majorBidi"/>
      <w:iCs/>
      <w:color w:val="1B365D"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E34EDE"/>
    <w:pPr>
      <w:keepNext/>
      <w:tabs>
        <w:tab w:val="left" w:pos="0"/>
        <w:tab w:val="right" w:pos="8635"/>
      </w:tabs>
      <w:suppressAutoHyphens/>
      <w:spacing w:before="300" w:after="0"/>
      <w:ind w:right="454" w:hanging="284"/>
      <w:jc w:val="left"/>
    </w:pPr>
    <w:rPr>
      <w:b/>
      <w:caps/>
      <w:color w:val="5C88DA" w:themeColor="accent1"/>
    </w:rPr>
  </w:style>
  <w:style w:type="paragraph" w:styleId="TM2">
    <w:name w:val="toc 2"/>
    <w:basedOn w:val="Normal"/>
    <w:next w:val="Normal"/>
    <w:uiPriority w:val="39"/>
    <w:semiHidden/>
    <w:unhideWhenUsed/>
    <w:rsid w:val="009A22AF"/>
    <w:pPr>
      <w:tabs>
        <w:tab w:val="right" w:pos="8634"/>
      </w:tabs>
      <w:suppressAutoHyphens/>
      <w:spacing w:before="100" w:after="0"/>
      <w:ind w:right="454"/>
      <w:jc w:val="left"/>
    </w:pPr>
    <w:rPr>
      <w:rFonts w:asciiTheme="majorHAnsi" w:hAnsiTheme="majorHAnsi"/>
      <w:b/>
    </w:rPr>
  </w:style>
  <w:style w:type="paragraph" w:styleId="TM3">
    <w:name w:val="toc 3"/>
    <w:basedOn w:val="Normal"/>
    <w:next w:val="Normal"/>
    <w:uiPriority w:val="39"/>
    <w:semiHidden/>
    <w:unhideWhenUsed/>
    <w:rsid w:val="009A22AF"/>
    <w:pPr>
      <w:tabs>
        <w:tab w:val="right" w:pos="8635"/>
      </w:tabs>
      <w:suppressAutoHyphens/>
      <w:spacing w:before="50" w:after="0"/>
      <w:ind w:right="454"/>
      <w:jc w:val="left"/>
    </w:pPr>
    <w:rPr>
      <w:rFonts w:asciiTheme="majorHAnsi" w:hAnsiTheme="majorHAnsi"/>
      <w:sz w:val="21"/>
    </w:rPr>
  </w:style>
  <w:style w:type="paragraph" w:styleId="TM4">
    <w:name w:val="toc 4"/>
    <w:basedOn w:val="Normal"/>
    <w:next w:val="Normal"/>
    <w:uiPriority w:val="39"/>
    <w:semiHidden/>
    <w:unhideWhenUsed/>
    <w:rsid w:val="009A22AF"/>
    <w:pPr>
      <w:tabs>
        <w:tab w:val="right" w:pos="8635"/>
      </w:tabs>
      <w:suppressAutoHyphens/>
      <w:spacing w:before="25" w:after="0"/>
      <w:ind w:right="454"/>
      <w:jc w:val="left"/>
    </w:pPr>
    <w:rPr>
      <w:rFonts w:asciiTheme="majorHAnsi" w:hAnsiTheme="majorHAnsi"/>
      <w:sz w:val="19"/>
    </w:rPr>
  </w:style>
  <w:style w:type="paragraph" w:styleId="TM5">
    <w:name w:val="toc 5"/>
    <w:basedOn w:val="Normal"/>
    <w:next w:val="Normal"/>
    <w:uiPriority w:val="39"/>
    <w:semiHidden/>
    <w:unhideWhenUsed/>
    <w:rsid w:val="009A22AF"/>
    <w:pPr>
      <w:tabs>
        <w:tab w:val="right" w:pos="8635"/>
      </w:tabs>
      <w:suppressAutoHyphens/>
      <w:spacing w:before="20" w:after="0"/>
      <w:ind w:right="454"/>
      <w:jc w:val="left"/>
    </w:pPr>
    <w:rPr>
      <w:rFonts w:asciiTheme="majorHAnsi" w:hAnsiTheme="majorHAnsi"/>
      <w:i/>
      <w:sz w:val="17"/>
    </w:rPr>
  </w:style>
  <w:style w:type="paragraph" w:styleId="TM6">
    <w:name w:val="toc 6"/>
    <w:basedOn w:val="Normal"/>
    <w:next w:val="Normal"/>
    <w:uiPriority w:val="39"/>
    <w:semiHidden/>
    <w:unhideWhenUsed/>
    <w:rsid w:val="00C01418"/>
    <w:pPr>
      <w:tabs>
        <w:tab w:val="right" w:pos="6793"/>
      </w:tabs>
      <w:suppressAutoHyphens/>
      <w:spacing w:before="15" w:after="0"/>
      <w:ind w:right="567"/>
      <w:jc w:val="left"/>
    </w:pPr>
    <w:rPr>
      <w:rFonts w:asciiTheme="majorHAnsi" w:hAnsiTheme="majorHAnsi"/>
      <w:i/>
      <w:sz w:val="16"/>
    </w:rPr>
  </w:style>
  <w:style w:type="paragraph" w:styleId="TM7">
    <w:name w:val="toc 7"/>
    <w:basedOn w:val="Normal"/>
    <w:next w:val="Normal"/>
    <w:uiPriority w:val="39"/>
    <w:semiHidden/>
    <w:unhideWhenUsed/>
    <w:rsid w:val="00C01418"/>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C01418"/>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C01418"/>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semiHidden/>
    <w:unhideWhenUsed/>
    <w:rsid w:val="00CA04F2"/>
    <w:rPr>
      <w:color w:val="27251F" w:themeColor="hyperlink"/>
      <w:u w:val="single"/>
    </w:rPr>
  </w:style>
  <w:style w:type="character" w:styleId="Lienhypertextesuivivisit">
    <w:name w:val="FollowedHyperlink"/>
    <w:basedOn w:val="Policepardfaut"/>
    <w:uiPriority w:val="99"/>
    <w:semiHidden/>
    <w:unhideWhenUsed/>
    <w:rsid w:val="00CA04F2"/>
    <w:rPr>
      <w:color w:val="27251F" w:themeColor="followedHyperlink"/>
      <w:u w:val="single"/>
    </w:rPr>
  </w:style>
  <w:style w:type="character" w:styleId="Accentuationlgre">
    <w:name w:val="Subtle Emphasis"/>
    <w:basedOn w:val="Policepardfaut"/>
    <w:uiPriority w:val="19"/>
    <w:semiHidden/>
    <w:rsid w:val="00CA04F2"/>
    <w:rPr>
      <w:i/>
      <w:iCs/>
      <w:color w:val="645F50" w:themeColor="text1" w:themeTint="BF"/>
    </w:rPr>
  </w:style>
  <w:style w:type="paragraph" w:styleId="Citationintense">
    <w:name w:val="Intense Quote"/>
    <w:basedOn w:val="Normal"/>
    <w:next w:val="TM1"/>
    <w:link w:val="CitationintenseCar"/>
    <w:uiPriority w:val="30"/>
    <w:semiHidden/>
    <w:qFormat/>
    <w:rsid w:val="00CA04F2"/>
    <w:pPr>
      <w:pBdr>
        <w:top w:val="single" w:sz="4" w:space="10" w:color="5C88DA" w:themeColor="accent1"/>
        <w:bottom w:val="single" w:sz="4" w:space="10" w:color="5C88DA" w:themeColor="accent1"/>
      </w:pBdr>
      <w:spacing w:before="360" w:after="360"/>
      <w:ind w:left="864" w:right="864"/>
      <w:jc w:val="center"/>
    </w:pPr>
    <w:rPr>
      <w:i/>
      <w:iCs/>
      <w:color w:val="5C88DA" w:themeColor="accent1"/>
    </w:rPr>
  </w:style>
  <w:style w:type="character" w:customStyle="1" w:styleId="CitationintenseCar">
    <w:name w:val="Citation intense Car"/>
    <w:basedOn w:val="Policepardfaut"/>
    <w:link w:val="Citationintense"/>
    <w:uiPriority w:val="30"/>
    <w:semiHidden/>
    <w:rsid w:val="00CA04F2"/>
    <w:rPr>
      <w:i/>
      <w:iCs/>
      <w:color w:val="5C88DA" w:themeColor="accent1"/>
    </w:rPr>
  </w:style>
  <w:style w:type="paragraph" w:styleId="Paragraphedeliste">
    <w:name w:val="List Paragraph"/>
    <w:basedOn w:val="Normal"/>
    <w:uiPriority w:val="34"/>
    <w:qFormat/>
    <w:rsid w:val="00CA04F2"/>
    <w:pPr>
      <w:ind w:left="720"/>
      <w:contextualSpacing/>
    </w:pPr>
  </w:style>
  <w:style w:type="character" w:styleId="Rfrenceintense">
    <w:name w:val="Intense Reference"/>
    <w:basedOn w:val="Policepardfaut"/>
    <w:uiPriority w:val="32"/>
    <w:semiHidden/>
    <w:qFormat/>
    <w:rsid w:val="00CA04F2"/>
    <w:rPr>
      <w:b/>
      <w:bCs/>
      <w:smallCaps/>
      <w:color w:val="5C88DA" w:themeColor="accent1"/>
      <w:spacing w:val="5"/>
    </w:rPr>
  </w:style>
  <w:style w:type="character" w:styleId="Titredulivre">
    <w:name w:val="Book Title"/>
    <w:basedOn w:val="Policepardfaut"/>
    <w:uiPriority w:val="33"/>
    <w:semiHidden/>
    <w:qFormat/>
    <w:rsid w:val="00CA04F2"/>
    <w:rPr>
      <w:b/>
      <w:bCs/>
      <w:i/>
      <w:iCs/>
      <w:spacing w:val="5"/>
    </w:rPr>
  </w:style>
  <w:style w:type="character" w:styleId="Rfrencelgre">
    <w:name w:val="Subtle Reference"/>
    <w:basedOn w:val="Policepardfaut"/>
    <w:uiPriority w:val="31"/>
    <w:semiHidden/>
    <w:qFormat/>
    <w:rsid w:val="00CA04F2"/>
    <w:rPr>
      <w:smallCaps/>
      <w:color w:val="7D7663" w:themeColor="text1" w:themeTint="A5"/>
    </w:rPr>
  </w:style>
  <w:style w:type="character" w:styleId="Accentuationintense">
    <w:name w:val="Intense Emphasis"/>
    <w:basedOn w:val="Policepardfaut"/>
    <w:uiPriority w:val="21"/>
    <w:semiHidden/>
    <w:qFormat/>
    <w:rsid w:val="00CA04F2"/>
    <w:rPr>
      <w:i/>
      <w:iCs/>
      <w:color w:val="5C88DA" w:themeColor="accent1"/>
    </w:rPr>
  </w:style>
  <w:style w:type="paragraph" w:styleId="Sansinterligne">
    <w:name w:val="No Spacing"/>
    <w:uiPriority w:val="1"/>
    <w:semiHidden/>
    <w:rsid w:val="00CA04F2"/>
    <w:pPr>
      <w:spacing w:after="0" w:line="240" w:lineRule="auto"/>
    </w:pPr>
  </w:style>
  <w:style w:type="paragraph" w:styleId="Sous-titre">
    <w:name w:val="Subtitle"/>
    <w:basedOn w:val="Normal"/>
    <w:next w:val="Normal"/>
    <w:link w:val="Sous-titreCar"/>
    <w:uiPriority w:val="5"/>
    <w:semiHidden/>
    <w:rsid w:val="00CA04F2"/>
    <w:pPr>
      <w:numPr>
        <w:ilvl w:val="1"/>
      </w:numPr>
      <w:suppressAutoHyphens/>
      <w:spacing w:after="0" w:line="216" w:lineRule="auto"/>
      <w:jc w:val="left"/>
    </w:pPr>
    <w:rPr>
      <w:rFonts w:eastAsiaTheme="minorEastAsia"/>
      <w:caps/>
      <w:color w:val="5C88DA" w:themeColor="accent1"/>
      <w:sz w:val="40"/>
    </w:rPr>
  </w:style>
  <w:style w:type="character" w:customStyle="1" w:styleId="Sous-titreCar">
    <w:name w:val="Sous-titre Car"/>
    <w:basedOn w:val="Policepardfaut"/>
    <w:link w:val="Sous-titre"/>
    <w:uiPriority w:val="5"/>
    <w:semiHidden/>
    <w:rsid w:val="00CA04F2"/>
    <w:rPr>
      <w:rFonts w:eastAsiaTheme="minorEastAsia"/>
      <w:caps/>
      <w:color w:val="5C88DA" w:themeColor="accent1"/>
      <w:sz w:val="40"/>
    </w:rPr>
  </w:style>
  <w:style w:type="character" w:styleId="Accentuation">
    <w:name w:val="Emphasis"/>
    <w:basedOn w:val="Policepardfaut"/>
    <w:uiPriority w:val="20"/>
    <w:semiHidden/>
    <w:qFormat/>
    <w:rsid w:val="00CA04F2"/>
    <w:rPr>
      <w:i/>
      <w:iCs/>
    </w:rPr>
  </w:style>
  <w:style w:type="paragraph" w:styleId="Citation">
    <w:name w:val="Quote"/>
    <w:basedOn w:val="Normal"/>
    <w:next w:val="Normal"/>
    <w:link w:val="CitationCar"/>
    <w:uiPriority w:val="35"/>
    <w:semiHidden/>
    <w:qFormat/>
    <w:rsid w:val="00901F40"/>
    <w:pPr>
      <w:suppressAutoHyphens/>
      <w:spacing w:before="240" w:after="240"/>
      <w:ind w:left="1701" w:right="1701"/>
      <w:jc w:val="left"/>
    </w:pPr>
    <w:rPr>
      <w:i/>
      <w:iCs/>
      <w:color w:val="5C88DA" w:themeColor="accent1"/>
      <w:sz w:val="33"/>
    </w:rPr>
  </w:style>
  <w:style w:type="character" w:customStyle="1" w:styleId="CitationCar">
    <w:name w:val="Citation Car"/>
    <w:basedOn w:val="Policepardfaut"/>
    <w:link w:val="Citation"/>
    <w:uiPriority w:val="35"/>
    <w:semiHidden/>
    <w:rsid w:val="00901F40"/>
    <w:rPr>
      <w:i/>
      <w:iCs/>
      <w:color w:val="5C88DA" w:themeColor="accent1"/>
      <w:sz w:val="33"/>
    </w:rPr>
  </w:style>
  <w:style w:type="character" w:styleId="lev">
    <w:name w:val="Strong"/>
    <w:basedOn w:val="Policepardfaut"/>
    <w:semiHidden/>
    <w:rsid w:val="00CA04F2"/>
    <w:rPr>
      <w:b/>
      <w:bCs/>
    </w:rPr>
  </w:style>
  <w:style w:type="paragraph" w:styleId="En-tte">
    <w:name w:val="header"/>
    <w:basedOn w:val="Normal"/>
    <w:link w:val="En-tteCar"/>
    <w:uiPriority w:val="49"/>
    <w:semiHidden/>
    <w:rsid w:val="00C45A78"/>
    <w:pPr>
      <w:suppressAutoHyphens/>
      <w:spacing w:before="2" w:after="0" w:line="228" w:lineRule="auto"/>
      <w:contextualSpacing/>
      <w:jc w:val="left"/>
    </w:pPr>
    <w:rPr>
      <w:rFonts w:asciiTheme="majorHAnsi" w:hAnsiTheme="majorHAnsi"/>
      <w:caps/>
      <w:color w:val="326295" w:themeColor="accent2"/>
      <w:sz w:val="23"/>
    </w:rPr>
  </w:style>
  <w:style w:type="character" w:customStyle="1" w:styleId="En-tteCar">
    <w:name w:val="En-tête Car"/>
    <w:basedOn w:val="Policepardfaut"/>
    <w:link w:val="En-tte"/>
    <w:uiPriority w:val="49"/>
    <w:semiHidden/>
    <w:rsid w:val="00C45A78"/>
    <w:rPr>
      <w:rFonts w:asciiTheme="majorHAnsi" w:hAnsiTheme="majorHAnsi"/>
      <w:caps/>
      <w:color w:val="326295" w:themeColor="accent2"/>
      <w:sz w:val="23"/>
    </w:rPr>
  </w:style>
  <w:style w:type="paragraph" w:styleId="Pieddepage">
    <w:name w:val="footer"/>
    <w:basedOn w:val="Normal"/>
    <w:link w:val="PieddepageCar"/>
    <w:uiPriority w:val="54"/>
    <w:semiHidden/>
    <w:rsid w:val="00C53123"/>
    <w:pPr>
      <w:tabs>
        <w:tab w:val="right" w:pos="8635"/>
      </w:tabs>
      <w:suppressAutoHyphens/>
      <w:spacing w:before="2" w:after="2"/>
      <w:ind w:right="1134"/>
      <w:jc w:val="left"/>
    </w:pPr>
    <w:rPr>
      <w:caps/>
      <w:color w:val="505050"/>
      <w:sz w:val="17"/>
    </w:rPr>
  </w:style>
  <w:style w:type="character" w:customStyle="1" w:styleId="PieddepageCar">
    <w:name w:val="Pied de page Car"/>
    <w:basedOn w:val="Policepardfaut"/>
    <w:link w:val="Pieddepage"/>
    <w:uiPriority w:val="54"/>
    <w:semiHidden/>
    <w:rsid w:val="00C53123"/>
    <w:rPr>
      <w:caps/>
      <w:color w:val="505050"/>
      <w:sz w:val="17"/>
    </w:rPr>
  </w:style>
  <w:style w:type="paragraph" w:styleId="Listepuces">
    <w:name w:val="List Bullet"/>
    <w:aliases w:val="Puce"/>
    <w:basedOn w:val="Normal"/>
    <w:uiPriority w:val="23"/>
    <w:qFormat/>
    <w:rsid w:val="00F53FC0"/>
    <w:pPr>
      <w:numPr>
        <w:numId w:val="20"/>
      </w:numPr>
      <w:spacing w:before="80" w:after="80"/>
    </w:p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character" w:customStyle="1" w:styleId="NotedebasdepageCar">
    <w:name w:val="Note de bas de page Car"/>
    <w:basedOn w:val="Policepardfaut"/>
    <w:link w:val="Notedebasdepage"/>
    <w:uiPriority w:val="99"/>
    <w:semiHidden/>
    <w:rsid w:val="00CA04F2"/>
    <w:rPr>
      <w:color w:val="326295" w:themeColor="accent2"/>
      <w:sz w:val="18"/>
      <w:szCs w:val="20"/>
    </w:rPr>
  </w:style>
  <w:style w:type="character" w:styleId="Appelnotedebasdep">
    <w:name w:val="footnote reference"/>
    <w:basedOn w:val="Policepardfaut"/>
    <w:uiPriority w:val="99"/>
    <w:semiHidden/>
    <w:unhideWhenUsed/>
    <w:rsid w:val="00CA04F2"/>
    <w:rPr>
      <w:vertAlign w:val="superscript"/>
    </w:rPr>
  </w:style>
  <w:style w:type="character" w:customStyle="1" w:styleId="Titre1Car">
    <w:name w:val="Titre 1 Car"/>
    <w:basedOn w:val="Policepardfaut"/>
    <w:link w:val="Titre1"/>
    <w:uiPriority w:val="8"/>
    <w:rsid w:val="002D5643"/>
    <w:rPr>
      <w:rFonts w:eastAsiaTheme="majorEastAsia" w:cstheme="majorBidi"/>
      <w:b/>
      <w:caps/>
      <w:color w:val="5C88DA" w:themeColor="accent1"/>
      <w:sz w:val="48"/>
      <w:szCs w:val="32"/>
    </w:rPr>
  </w:style>
  <w:style w:type="character" w:customStyle="1" w:styleId="Titre2Car">
    <w:name w:val="Titre 2 Car"/>
    <w:basedOn w:val="Policepardfaut"/>
    <w:link w:val="Titre2"/>
    <w:uiPriority w:val="9"/>
    <w:rsid w:val="00697D78"/>
    <w:rPr>
      <w:rFonts w:eastAsiaTheme="majorEastAsia" w:cstheme="majorBidi"/>
      <w:color w:val="27251F" w:themeColor="text1"/>
      <w:sz w:val="42"/>
      <w:szCs w:val="26"/>
    </w:rPr>
  </w:style>
  <w:style w:type="character" w:customStyle="1" w:styleId="Titre3Car">
    <w:name w:val="Titre 3 Car"/>
    <w:basedOn w:val="Policepardfaut"/>
    <w:link w:val="Titre3"/>
    <w:uiPriority w:val="9"/>
    <w:rsid w:val="00CA6680"/>
    <w:rPr>
      <w:rFonts w:asciiTheme="majorHAnsi" w:eastAsiaTheme="majorEastAsia" w:hAnsiTheme="majorHAnsi" w:cstheme="majorBidi"/>
      <w:color w:val="27251F" w:themeColor="text1"/>
      <w:sz w:val="36"/>
      <w:szCs w:val="24"/>
    </w:rPr>
  </w:style>
  <w:style w:type="character" w:customStyle="1" w:styleId="Titre4Car">
    <w:name w:val="Titre 4 Car"/>
    <w:basedOn w:val="Policepardfaut"/>
    <w:link w:val="Titre4"/>
    <w:uiPriority w:val="9"/>
    <w:rsid w:val="00CA6680"/>
    <w:rPr>
      <w:rFonts w:asciiTheme="majorHAnsi" w:eastAsiaTheme="majorEastAsia" w:hAnsiTheme="majorHAnsi" w:cstheme="majorBidi"/>
      <w:iCs/>
      <w:color w:val="326295" w:themeColor="accent2"/>
      <w:sz w:val="30"/>
    </w:rPr>
  </w:style>
  <w:style w:type="character" w:customStyle="1" w:styleId="Titre5Car">
    <w:name w:val="Titre 5 Car"/>
    <w:basedOn w:val="Policepardfaut"/>
    <w:link w:val="Titre5"/>
    <w:uiPriority w:val="9"/>
    <w:rsid w:val="003A7E07"/>
    <w:rPr>
      <w:rFonts w:asciiTheme="majorHAnsi" w:eastAsiaTheme="majorEastAsia" w:hAnsiTheme="majorHAnsi" w:cstheme="majorBidi"/>
      <w:i/>
      <w:color w:val="326295" w:themeColor="accent2"/>
      <w:sz w:val="24"/>
    </w:rPr>
  </w:style>
  <w:style w:type="character" w:customStyle="1" w:styleId="Titre6Car">
    <w:name w:val="Titre 6 Car"/>
    <w:basedOn w:val="Policepardfaut"/>
    <w:link w:val="Titre6"/>
    <w:uiPriority w:val="9"/>
    <w:semiHidden/>
    <w:rsid w:val="00CA6680"/>
    <w:rPr>
      <w:rFonts w:asciiTheme="majorHAnsi" w:eastAsiaTheme="majorEastAsia" w:hAnsiTheme="majorHAnsi" w:cstheme="majorBidi"/>
      <w:i/>
      <w:color w:val="326295" w:themeColor="accent2"/>
      <w:sz w:val="20"/>
    </w:rPr>
  </w:style>
  <w:style w:type="character" w:customStyle="1" w:styleId="Titre7Car">
    <w:name w:val="Titre 7 Car"/>
    <w:basedOn w:val="Policepardfaut"/>
    <w:link w:val="Titre7"/>
    <w:uiPriority w:val="9"/>
    <w:semiHidden/>
    <w:rsid w:val="00CA04F2"/>
    <w:rPr>
      <w:rFonts w:asciiTheme="majorHAnsi" w:eastAsiaTheme="majorEastAsia" w:hAnsiTheme="majorHAnsi" w:cstheme="majorBidi"/>
      <w:iCs/>
      <w:color w:val="1B365D" w:themeColor="accent3"/>
      <w:sz w:val="18"/>
    </w:rPr>
  </w:style>
  <w:style w:type="character" w:customStyle="1" w:styleId="Titre8Car">
    <w:name w:val="Titre 8 Car"/>
    <w:basedOn w:val="Policepardfaut"/>
    <w:link w:val="Titre8"/>
    <w:uiPriority w:val="9"/>
    <w:semiHidden/>
    <w:rsid w:val="00CA04F2"/>
    <w:rPr>
      <w:rFonts w:asciiTheme="majorHAnsi" w:eastAsiaTheme="majorEastAsia" w:hAnsiTheme="majorHAnsi" w:cstheme="majorBidi"/>
      <w:color w:val="1B365D" w:themeColor="accent3"/>
      <w:sz w:val="18"/>
      <w:szCs w:val="21"/>
    </w:rPr>
  </w:style>
  <w:style w:type="character" w:customStyle="1" w:styleId="Titre9Car">
    <w:name w:val="Titre 9 Car"/>
    <w:basedOn w:val="Policepardfaut"/>
    <w:link w:val="Titre9"/>
    <w:uiPriority w:val="9"/>
    <w:semiHidden/>
    <w:rsid w:val="00CA04F2"/>
    <w:rPr>
      <w:rFonts w:asciiTheme="majorHAnsi" w:eastAsiaTheme="majorEastAsia" w:hAnsiTheme="majorHAnsi" w:cstheme="majorBidi"/>
      <w:iCs/>
      <w:color w:val="1B365D" w:themeColor="accent3"/>
      <w:sz w:val="18"/>
      <w:szCs w:val="21"/>
    </w:rPr>
  </w:style>
  <w:style w:type="paragraph" w:styleId="Listepuces2">
    <w:name w:val="List Bullet 2"/>
    <w:aliases w:val="Puce 2"/>
    <w:basedOn w:val="Normal"/>
    <w:uiPriority w:val="24"/>
    <w:unhideWhenUsed/>
    <w:qFormat/>
    <w:rsid w:val="00F53FC0"/>
    <w:pPr>
      <w:numPr>
        <w:ilvl w:val="1"/>
        <w:numId w:val="20"/>
      </w:numPr>
      <w:spacing w:before="80" w:after="80"/>
    </w:pPr>
  </w:style>
  <w:style w:type="paragraph" w:styleId="Listepuces3">
    <w:name w:val="List Bullet 3"/>
    <w:aliases w:val="Puce 3"/>
    <w:basedOn w:val="Normal"/>
    <w:uiPriority w:val="24"/>
    <w:semiHidden/>
    <w:qFormat/>
    <w:rsid w:val="00F53FC0"/>
    <w:pPr>
      <w:numPr>
        <w:ilvl w:val="2"/>
        <w:numId w:val="20"/>
      </w:numPr>
      <w:spacing w:before="80" w:after="80" w:line="216" w:lineRule="auto"/>
    </w:pPr>
  </w:style>
  <w:style w:type="paragraph" w:styleId="Titre">
    <w:name w:val="Title"/>
    <w:basedOn w:val="Normal"/>
    <w:next w:val="Normal"/>
    <w:link w:val="TitreCar"/>
    <w:uiPriority w:val="4"/>
    <w:semiHidden/>
    <w:rsid w:val="00CA04F2"/>
    <w:pPr>
      <w:suppressAutoHyphens/>
      <w:spacing w:after="0" w:line="216" w:lineRule="auto"/>
      <w:contextualSpacing/>
      <w:jc w:val="left"/>
    </w:pPr>
    <w:rPr>
      <w:rFonts w:asciiTheme="majorHAnsi" w:eastAsiaTheme="majorEastAsia" w:hAnsiTheme="majorHAnsi" w:cstheme="majorBidi"/>
      <w:caps/>
      <w:color w:val="5C88DA" w:themeColor="accent1"/>
      <w:kern w:val="28"/>
      <w:sz w:val="60"/>
      <w:szCs w:val="56"/>
    </w:rPr>
  </w:style>
  <w:style w:type="character" w:customStyle="1" w:styleId="TitreCar">
    <w:name w:val="Titre Car"/>
    <w:basedOn w:val="Policepardfaut"/>
    <w:link w:val="Titre"/>
    <w:uiPriority w:val="4"/>
    <w:semiHidden/>
    <w:rsid w:val="00CA04F2"/>
    <w:rPr>
      <w:rFonts w:asciiTheme="majorHAnsi" w:eastAsiaTheme="majorEastAsia" w:hAnsiTheme="majorHAnsi" w:cstheme="majorBidi"/>
      <w:caps/>
      <w:color w:val="5C88DA" w:themeColor="accent1"/>
      <w:kern w:val="28"/>
      <w:sz w:val="60"/>
      <w:szCs w:val="56"/>
    </w:rPr>
  </w:style>
  <w:style w:type="paragraph" w:styleId="Lgende">
    <w:name w:val="caption"/>
    <w:basedOn w:val="Normal"/>
    <w:next w:val="Normal"/>
    <w:uiPriority w:val="29"/>
    <w:qFormat/>
    <w:rsid w:val="00CA04F2"/>
    <w:pPr>
      <w:keepNext/>
      <w:suppressAutoHyphens/>
      <w:spacing w:before="360"/>
      <w:ind w:right="142"/>
      <w:jc w:val="left"/>
    </w:pPr>
    <w:rPr>
      <w:i/>
      <w:iCs/>
      <w:sz w:val="24"/>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CA04F2"/>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CA04F2"/>
    <w:pPr>
      <w:numPr>
        <w:numId w:val="3"/>
      </w:numPr>
      <w:suppressAutoHyphens/>
      <w:spacing w:before="100" w:after="100"/>
      <w:jc w:val="center"/>
    </w:pPr>
  </w:style>
  <w:style w:type="paragraph" w:customStyle="1" w:styleId="Espace75pt">
    <w:name w:val="Espace 75 pt"/>
    <w:basedOn w:val="Normal"/>
    <w:next w:val="Normal"/>
    <w:uiPriority w:val="49"/>
    <w:semiHidden/>
    <w:rsid w:val="00300860"/>
    <w:pPr>
      <w:keepLines/>
      <w:suppressAutoHyphens/>
      <w:spacing w:before="2" w:after="15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CA04F2"/>
    <w:pPr>
      <w:keepLines/>
      <w:suppressAutoHyphens/>
      <w:spacing w:before="60" w:after="60"/>
      <w:jc w:val="center"/>
    </w:pPr>
    <w:rPr>
      <w:rFonts w:eastAsia="Times New Roman" w:cs="Times New Roman"/>
      <w:sz w:val="20"/>
      <w:szCs w:val="24"/>
      <w:lang w:eastAsia="fr-FR"/>
    </w:rPr>
  </w:style>
  <w:style w:type="table" w:styleId="Grilledutableau">
    <w:name w:val="Table Grid"/>
    <w:basedOn w:val="TableauNormal"/>
    <w:uiPriority w:val="39"/>
    <w:rsid w:val="00DC473D"/>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D2005E"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5C88DA"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DEE7F7" w:themeFill="accent1" w:themeFillTint="33"/>
      </w:tcPr>
    </w:tblStylePr>
  </w:style>
  <w:style w:type="paragraph" w:customStyle="1" w:styleId="SOUS-TITREDUDOCUMENT">
    <w:name w:val="SOUS-TITRE DU DOCUMENT"/>
    <w:basedOn w:val="Normal"/>
    <w:next w:val="Normal"/>
    <w:uiPriority w:val="2"/>
    <w:rsid w:val="00E34EDE"/>
    <w:pPr>
      <w:keepNext/>
      <w:suppressAutoHyphens/>
      <w:spacing w:before="0" w:after="0" w:line="216" w:lineRule="auto"/>
      <w:jc w:val="left"/>
    </w:pPr>
    <w:rPr>
      <w:rFonts w:asciiTheme="majorHAnsi" w:hAnsiTheme="majorHAnsi"/>
      <w:caps/>
      <w:color w:val="5C88DA" w:themeColor="accent1"/>
      <w:sz w:val="44"/>
    </w:rPr>
  </w:style>
  <w:style w:type="paragraph" w:customStyle="1" w:styleId="TITREDUDOCUMENT">
    <w:name w:val="TITRE DU DOCUMENT"/>
    <w:basedOn w:val="Normal"/>
    <w:next w:val="Normal"/>
    <w:uiPriority w:val="1"/>
    <w:rsid w:val="00E34EDE"/>
    <w:pPr>
      <w:keepNext/>
      <w:suppressAutoHyphens/>
      <w:spacing w:before="0" w:after="0" w:line="216" w:lineRule="auto"/>
      <w:jc w:val="left"/>
    </w:pPr>
    <w:rPr>
      <w:rFonts w:asciiTheme="majorHAnsi" w:hAnsiTheme="majorHAnsi"/>
      <w:b/>
      <w:caps/>
      <w:color w:val="5C88DA" w:themeColor="accent1"/>
      <w:sz w:val="44"/>
    </w:rPr>
  </w:style>
  <w:style w:type="paragraph" w:customStyle="1" w:styleId="Sautdepage">
    <w:name w:val="Saut de page"/>
    <w:basedOn w:val="Normal"/>
    <w:next w:val="Normal"/>
    <w:uiPriority w:val="18"/>
    <w:semiHidden/>
    <w:rsid w:val="00CA04F2"/>
    <w:pPr>
      <w:pageBreakBefore/>
      <w:suppressAutoHyphens/>
      <w:spacing w:before="2" w:after="2"/>
      <w:jc w:val="left"/>
    </w:pPr>
  </w:style>
  <w:style w:type="paragraph" w:customStyle="1" w:styleId="Prambule">
    <w:name w:val="Préambule"/>
    <w:basedOn w:val="Normal"/>
    <w:next w:val="Normal"/>
    <w:uiPriority w:val="5"/>
    <w:rsid w:val="009300B2"/>
    <w:pPr>
      <w:keepNext/>
      <w:suppressAutoHyphens/>
      <w:spacing w:before="240"/>
      <w:jc w:val="left"/>
      <w:outlineLvl w:val="8"/>
    </w:pPr>
    <w:rPr>
      <w:b/>
      <w:sz w:val="27"/>
    </w:rPr>
  </w:style>
  <w:style w:type="paragraph" w:customStyle="1" w:styleId="Numros">
    <w:name w:val="Numéros"/>
    <w:basedOn w:val="Normal"/>
    <w:uiPriority w:val="25"/>
    <w:semiHidden/>
    <w:qFormat/>
    <w:rsid w:val="00CA04F2"/>
    <w:pPr>
      <w:keepLines/>
      <w:numPr>
        <w:numId w:val="7"/>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CA04F2"/>
    <w:pPr>
      <w:spacing w:before="40" w:after="240"/>
    </w:pPr>
  </w:style>
  <w:style w:type="paragraph" w:customStyle="1" w:styleId="solidaire">
    <w:name w:val="§ solidaire"/>
    <w:basedOn w:val="Normal"/>
    <w:next w:val="Normal"/>
    <w:uiPriority w:val="20"/>
    <w:semiHidden/>
    <w:rsid w:val="00CA04F2"/>
    <w:pPr>
      <w:keepNext/>
      <w:keepLines/>
    </w:pPr>
  </w:style>
  <w:style w:type="paragraph" w:customStyle="1" w:styleId="SOMMAIRE">
    <w:name w:val="SOMMAIRE"/>
    <w:basedOn w:val="Normal"/>
    <w:next w:val="Normal"/>
    <w:link w:val="SOMMAIRECar"/>
    <w:uiPriority w:val="7"/>
    <w:semiHidden/>
    <w:rsid w:val="00E34EDE"/>
    <w:pPr>
      <w:keepNext/>
      <w:pBdr>
        <w:bottom w:val="single" w:sz="6" w:space="5" w:color="5C88DA" w:themeColor="accent1"/>
      </w:pBdr>
      <w:suppressAutoHyphens/>
      <w:spacing w:before="800" w:after="300"/>
      <w:jc w:val="left"/>
      <w:outlineLvl w:val="8"/>
    </w:pPr>
    <w:rPr>
      <w:rFonts w:asciiTheme="majorHAnsi" w:hAnsiTheme="majorHAnsi"/>
      <w:caps/>
      <w:spacing w:val="20"/>
      <w:sz w:val="40"/>
    </w:rPr>
  </w:style>
  <w:style w:type="character" w:customStyle="1" w:styleId="SOMMAIRECar">
    <w:name w:val="SOMMAIRE Car"/>
    <w:basedOn w:val="Policepardfaut"/>
    <w:link w:val="SOMMAIRE"/>
    <w:uiPriority w:val="7"/>
    <w:semiHidden/>
    <w:rsid w:val="00E34EDE"/>
    <w:rPr>
      <w:rFonts w:asciiTheme="majorHAnsi" w:hAnsiTheme="majorHAnsi"/>
      <w:caps/>
      <w:color w:val="505050" w:themeColor="text2"/>
      <w:spacing w:val="20"/>
      <w:sz w:val="40"/>
    </w:rPr>
  </w:style>
  <w:style w:type="paragraph" w:customStyle="1" w:styleId="InfoUtilisateur">
    <w:name w:val="InfoUtilisateur"/>
    <w:basedOn w:val="Normal"/>
    <w:next w:val="Normal"/>
    <w:uiPriority w:val="98"/>
    <w:semiHidden/>
    <w:rsid w:val="00300910"/>
    <w:pPr>
      <w:keepNext/>
      <w:keepLines/>
      <w:numPr>
        <w:numId w:val="21"/>
      </w:numPr>
      <w:pBdr>
        <w:top w:val="single" w:sz="8" w:space="2" w:color="5C88DA" w:themeColor="accent1"/>
        <w:left w:val="single" w:sz="8" w:space="1" w:color="5C88DA" w:themeColor="accent1"/>
        <w:bottom w:val="single" w:sz="8" w:space="1" w:color="5C88DA" w:themeColor="accent1"/>
        <w:right w:val="single" w:sz="8" w:space="1" w:color="5C88DA" w:themeColor="accent1"/>
      </w:pBdr>
      <w:shd w:val="clear" w:color="auto" w:fill="FFC3DD" w:themeFill="accent6" w:themeFillTint="33"/>
      <w:suppressAutoHyphens/>
      <w:spacing w:before="2" w:after="2" w:line="216" w:lineRule="auto"/>
      <w:ind w:right="57"/>
      <w:jc w:val="center"/>
    </w:pPr>
    <w:rPr>
      <w:rFonts w:ascii="Consolas" w:eastAsia="Batang" w:hAnsi="Consolas"/>
      <w:caps/>
      <w:color w:val="5C88DA" w:themeColor="accent1"/>
      <w:sz w:val="18"/>
    </w:rPr>
  </w:style>
  <w:style w:type="paragraph" w:customStyle="1" w:styleId="Encart1">
    <w:name w:val="Encart1"/>
    <w:basedOn w:val="Normal"/>
    <w:uiPriority w:val="35"/>
    <w:qFormat/>
    <w:rsid w:val="00CF7EC2"/>
    <w:pPr>
      <w:pBdr>
        <w:top w:val="single" w:sz="8" w:space="8" w:color="5C88DA" w:themeColor="accent1"/>
        <w:left w:val="single" w:sz="8" w:space="8" w:color="5C88DA" w:themeColor="accent1"/>
        <w:bottom w:val="single" w:sz="8" w:space="8" w:color="5C88DA" w:themeColor="accent1"/>
        <w:right w:val="single" w:sz="8" w:space="8" w:color="5C88DA" w:themeColor="accent1"/>
      </w:pBdr>
      <w:shd w:val="clear" w:color="auto" w:fill="DEE7F7" w:themeFill="accent1" w:themeFillTint="33"/>
      <w:tabs>
        <w:tab w:val="left" w:leader="dot" w:pos="1985"/>
      </w:tabs>
      <w:ind w:left="176" w:right="176"/>
    </w:pPr>
  </w:style>
  <w:style w:type="paragraph" w:customStyle="1" w:styleId="InterTableaux">
    <w:name w:val="InterTableaux"/>
    <w:basedOn w:val="Normal"/>
    <w:next w:val="Normal"/>
    <w:uiPriority w:val="29"/>
    <w:semiHidden/>
    <w:rsid w:val="00CA04F2"/>
    <w:pPr>
      <w:spacing w:before="0" w:after="0"/>
      <w:jc w:val="left"/>
    </w:pPr>
  </w:style>
  <w:style w:type="paragraph" w:customStyle="1" w:styleId="TablText2">
    <w:name w:val="TablText2"/>
    <w:basedOn w:val="TablTexte"/>
    <w:uiPriority w:val="30"/>
    <w:semiHidden/>
    <w:rsid w:val="00CA04F2"/>
    <w:pPr>
      <w:keepNext/>
    </w:pPr>
    <w:rPr>
      <w:spacing w:val="-2"/>
      <w:sz w:val="17"/>
    </w:rPr>
  </w:style>
  <w:style w:type="paragraph" w:customStyle="1" w:styleId="TablText3">
    <w:name w:val="TablText3"/>
    <w:basedOn w:val="TablTexte"/>
    <w:uiPriority w:val="30"/>
    <w:semiHidden/>
    <w:rsid w:val="00CA04F2"/>
    <w:rPr>
      <w:spacing w:val="-4"/>
      <w:sz w:val="16"/>
    </w:rPr>
  </w:style>
  <w:style w:type="paragraph" w:customStyle="1" w:styleId="TablText4">
    <w:name w:val="TablText4"/>
    <w:basedOn w:val="TablTexte"/>
    <w:uiPriority w:val="30"/>
    <w:semiHidden/>
    <w:rsid w:val="00CA04F2"/>
    <w:rPr>
      <w:spacing w:val="-5"/>
      <w:sz w:val="15"/>
    </w:rPr>
  </w:style>
  <w:style w:type="paragraph" w:customStyle="1" w:styleId="TablText5">
    <w:name w:val="TablText5"/>
    <w:basedOn w:val="TablTexte"/>
    <w:uiPriority w:val="30"/>
    <w:semiHidden/>
    <w:rsid w:val="00CA04F2"/>
    <w:rPr>
      <w:spacing w:val="-6"/>
      <w:sz w:val="14"/>
    </w:rPr>
  </w:style>
  <w:style w:type="paragraph" w:customStyle="1" w:styleId="Normal15ptavant">
    <w:name w:val="Normal 15 pt avant"/>
    <w:basedOn w:val="Normal"/>
    <w:next w:val="Normal"/>
    <w:uiPriority w:val="19"/>
    <w:semiHidden/>
    <w:rsid w:val="00CA04F2"/>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CA04F2"/>
    <w:pPr>
      <w:suppressAutoHyphens/>
      <w:spacing w:before="0" w:after="0"/>
      <w:jc w:val="right"/>
    </w:pPr>
    <w:rPr>
      <w:color w:val="27251F" w:themeColor="text1"/>
      <w:sz w:val="17"/>
    </w:rPr>
  </w:style>
  <w:style w:type="character" w:customStyle="1" w:styleId="Barreoblique">
    <w:name w:val="Barre oblique"/>
    <w:basedOn w:val="Policepardfaut"/>
    <w:uiPriority w:val="49"/>
    <w:semiHidden/>
    <w:rsid w:val="00CA04F2"/>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1">
    <w:name w:val="Enc.Puce1"/>
    <w:basedOn w:val="Encart1"/>
    <w:uiPriority w:val="36"/>
    <w:qFormat/>
    <w:rsid w:val="00CA04F2"/>
    <w:pPr>
      <w:numPr>
        <w:numId w:val="16"/>
      </w:numPr>
    </w:pPr>
  </w:style>
  <w:style w:type="paragraph" w:customStyle="1" w:styleId="Chapeau">
    <w:name w:val="Chapeau"/>
    <w:basedOn w:val="Normal"/>
    <w:next w:val="Normal"/>
    <w:uiPriority w:val="4"/>
    <w:qFormat/>
    <w:rsid w:val="00B52A68"/>
    <w:pPr>
      <w:suppressAutoHyphens/>
      <w:spacing w:before="360" w:after="360"/>
      <w:jc w:val="left"/>
    </w:pPr>
    <w:rPr>
      <w:sz w:val="26"/>
    </w:rPr>
  </w:style>
  <w:style w:type="character" w:customStyle="1" w:styleId="Consolas">
    <w:name w:val="Consolas"/>
    <w:basedOn w:val="Policepardfaut"/>
    <w:uiPriority w:val="1"/>
    <w:semiHidden/>
    <w:rsid w:val="00CA04F2"/>
    <w:rPr>
      <w:rFonts w:ascii="Consolas" w:hAnsi="Consolas"/>
      <w:b w:val="0"/>
      <w:i w:val="0"/>
      <w:color w:val="645F50" w:themeColor="text1" w:themeTint="BF"/>
      <w:spacing w:val="-10"/>
      <w:sz w:val="19"/>
    </w:rPr>
  </w:style>
  <w:style w:type="paragraph" w:customStyle="1" w:styleId="Encart">
    <w:name w:val="Encart"/>
    <w:basedOn w:val="Normal"/>
    <w:uiPriority w:val="36"/>
    <w:semiHidden/>
    <w:qFormat/>
    <w:rsid w:val="005857C8"/>
    <w:pPr>
      <w:pBdr>
        <w:top w:val="single" w:sz="8" w:space="8" w:color="1B365D" w:themeColor="accent3"/>
        <w:left w:val="single" w:sz="8" w:space="8" w:color="1B365D" w:themeColor="accent3"/>
        <w:bottom w:val="single" w:sz="8" w:space="8" w:color="1B365D" w:themeColor="accent3"/>
        <w:right w:val="single" w:sz="8" w:space="8" w:color="1B365D" w:themeColor="accent3"/>
      </w:pBdr>
      <w:tabs>
        <w:tab w:val="left" w:leader="dot" w:pos="1985"/>
      </w:tabs>
      <w:ind w:left="176" w:right="176"/>
    </w:pPr>
  </w:style>
  <w:style w:type="paragraph" w:customStyle="1" w:styleId="Exergue">
    <w:name w:val="Exergue"/>
    <w:basedOn w:val="Normal"/>
    <w:uiPriority w:val="33"/>
    <w:qFormat/>
    <w:rsid w:val="00CA04F2"/>
    <w:pPr>
      <w:suppressAutoHyphens/>
      <w:spacing w:before="360" w:after="240"/>
      <w:ind w:left="709" w:right="709"/>
      <w:jc w:val="center"/>
    </w:pPr>
    <w:rPr>
      <w:sz w:val="24"/>
    </w:rPr>
  </w:style>
  <w:style w:type="paragraph" w:customStyle="1" w:styleId="ExergueNumrotation">
    <w:name w:val="Exergue / Numérotation"/>
    <w:basedOn w:val="Normal"/>
    <w:semiHidden/>
    <w:rsid w:val="00CA04F2"/>
    <w:pPr>
      <w:spacing w:before="0" w:after="0" w:line="180" w:lineRule="auto"/>
      <w:jc w:val="center"/>
    </w:pPr>
    <w:rPr>
      <w:b/>
      <w:color w:val="FFFFFF" w:themeColor="background1"/>
      <w:sz w:val="24"/>
    </w:rPr>
  </w:style>
  <w:style w:type="paragraph" w:customStyle="1" w:styleId="Filet">
    <w:name w:val="Filet"/>
    <w:basedOn w:val="Exergue"/>
    <w:next w:val="Exergue"/>
    <w:uiPriority w:val="33"/>
    <w:qFormat/>
    <w:rsid w:val="00CA04F2"/>
    <w:pPr>
      <w:pBdr>
        <w:bottom w:val="single" w:sz="4" w:space="1" w:color="auto"/>
      </w:pBdr>
      <w:spacing w:before="240" w:after="480" w:line="216" w:lineRule="auto"/>
    </w:pPr>
  </w:style>
  <w:style w:type="paragraph" w:customStyle="1" w:styleId="Filet2">
    <w:name w:val="Filet 2"/>
    <w:basedOn w:val="Filet"/>
    <w:semiHidden/>
    <w:rsid w:val="00CA04F2"/>
    <w:pPr>
      <w:pBdr>
        <w:top w:val="single" w:sz="8" w:space="1" w:color="D2005E"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CA04F2"/>
    <w:pPr>
      <w:numPr>
        <w:numId w:val="4"/>
      </w:numPr>
      <w:suppressAutoHyphens/>
      <w:spacing w:before="2" w:after="2" w:line="216" w:lineRule="auto"/>
      <w:jc w:val="left"/>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673C52"/>
    <w:rPr>
      <w:caps/>
      <w:smallCaps w:val="0"/>
    </w:rPr>
  </w:style>
  <w:style w:type="paragraph" w:customStyle="1" w:styleId="Rfs">
    <w:name w:val="Réfs."/>
    <w:basedOn w:val="Normal"/>
    <w:uiPriority w:val="44"/>
    <w:qFormat/>
    <w:rsid w:val="00CA04F2"/>
    <w:pPr>
      <w:ind w:left="425" w:hanging="425"/>
    </w:pPr>
    <w:rPr>
      <w:sz w:val="20"/>
    </w:rPr>
  </w:style>
  <w:style w:type="paragraph" w:customStyle="1" w:styleId="Sparateurnotes">
    <w:name w:val="Séparateur notes"/>
    <w:basedOn w:val="Normal"/>
    <w:uiPriority w:val="98"/>
    <w:semiHidden/>
    <w:rsid w:val="00CA04F2"/>
    <w:pPr>
      <w:suppressAutoHyphens/>
      <w:spacing w:before="60" w:after="60"/>
      <w:jc w:val="left"/>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27251F" w:themeFill="text1"/>
      <w:vAlign w:val="center"/>
    </w:tcPr>
  </w:style>
  <w:style w:type="table" w:customStyle="1" w:styleId="TABLEAUDUPIEDDEPAGE">
    <w:name w:val="TABLEAU DU PIED DE PAGE"/>
    <w:basedOn w:val="TableauNormal"/>
    <w:uiPriority w:val="99"/>
    <w:rsid w:val="00CA04F2"/>
    <w:pPr>
      <w:spacing w:after="0" w:line="240" w:lineRule="auto"/>
    </w:pPr>
    <w:tblPr/>
  </w:style>
  <w:style w:type="paragraph" w:styleId="Textedebulles">
    <w:name w:val="Balloon Text"/>
    <w:basedOn w:val="Normal"/>
    <w:link w:val="TextedebullesCar"/>
    <w:uiPriority w:val="99"/>
    <w:semiHidden/>
    <w:unhideWhenUsed/>
    <w:rsid w:val="00CA04F2"/>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04F2"/>
    <w:rPr>
      <w:rFonts w:ascii="Segoe UI" w:hAnsi="Segoe UI" w:cs="Segoe UI"/>
      <w:color w:val="326295" w:themeColor="accent2"/>
      <w:sz w:val="18"/>
      <w:szCs w:val="18"/>
    </w:rPr>
  </w:style>
  <w:style w:type="paragraph" w:customStyle="1" w:styleId="Encart2">
    <w:name w:val="Encart2"/>
    <w:basedOn w:val="Encart1"/>
    <w:uiPriority w:val="38"/>
    <w:rsid w:val="00986B6B"/>
    <w:pPr>
      <w:shd w:val="clear" w:color="auto" w:fill="F2F2F2" w:themeFill="background1" w:themeFillShade="F2"/>
    </w:pPr>
  </w:style>
  <w:style w:type="character" w:styleId="Textedelespacerserv">
    <w:name w:val="Placeholder Text"/>
    <w:basedOn w:val="Policepardfaut"/>
    <w:uiPriority w:val="99"/>
    <w:semiHidden/>
    <w:rsid w:val="00CA0AE5"/>
    <w:rPr>
      <w:color w:val="808080"/>
    </w:rPr>
  </w:style>
  <w:style w:type="paragraph" w:customStyle="1" w:styleId="EncPuce2">
    <w:name w:val="Enc.Puce2"/>
    <w:basedOn w:val="Encart2"/>
    <w:uiPriority w:val="39"/>
    <w:rsid w:val="00CA04F2"/>
    <w:pPr>
      <w:numPr>
        <w:numId w:val="17"/>
      </w:numPr>
    </w:pPr>
  </w:style>
  <w:style w:type="paragraph" w:customStyle="1" w:styleId="EncTitre1">
    <w:name w:val="Enc.Titre1"/>
    <w:basedOn w:val="Encart1"/>
    <w:uiPriority w:val="34"/>
    <w:qFormat/>
    <w:rsid w:val="00CA04F2"/>
    <w:pPr>
      <w:keepNext/>
      <w:spacing w:before="300"/>
      <w:jc w:val="center"/>
    </w:pPr>
    <w:rPr>
      <w:b/>
      <w:sz w:val="28"/>
    </w:rPr>
  </w:style>
  <w:style w:type="paragraph" w:customStyle="1" w:styleId="EncTitre2">
    <w:name w:val="Enc.Titre2"/>
    <w:basedOn w:val="Encart2"/>
    <w:next w:val="Encart2"/>
    <w:uiPriority w:val="37"/>
    <w:rsid w:val="00CA04F2"/>
    <w:pPr>
      <w:suppressAutoHyphens/>
      <w:spacing w:before="300"/>
      <w:jc w:val="center"/>
    </w:pPr>
    <w:rPr>
      <w:b/>
      <w:sz w:val="28"/>
    </w:rPr>
  </w:style>
  <w:style w:type="character" w:customStyle="1" w:styleId="Modifiable">
    <w:name w:val="Modifiable"/>
    <w:basedOn w:val="Policepardfaut"/>
    <w:uiPriority w:val="98"/>
    <w:semiHidden/>
    <w:rsid w:val="00CA04F2"/>
    <w:rPr>
      <w:color w:val="C00000"/>
      <w:shd w:val="clear" w:color="auto" w:fill="FFE593"/>
    </w:rPr>
  </w:style>
  <w:style w:type="character" w:customStyle="1" w:styleId="NumPage99">
    <w:name w:val="NumPage &gt; 99"/>
    <w:basedOn w:val="Policepardfaut"/>
    <w:uiPriority w:val="98"/>
    <w:semiHidden/>
    <w:rsid w:val="00CA04F2"/>
    <w:rPr>
      <w:color w:val="FFFFFF" w:themeColor="background1"/>
      <w:spacing w:val="-8"/>
      <w:sz w:val="16"/>
    </w:rPr>
  </w:style>
  <w:style w:type="paragraph" w:customStyle="1" w:styleId="DATEDUDOCUMENT">
    <w:name w:val="DATE DU DOCUMENT"/>
    <w:basedOn w:val="Normal"/>
    <w:next w:val="Normal"/>
    <w:uiPriority w:val="3"/>
    <w:rsid w:val="00634D8E"/>
    <w:pPr>
      <w:keepNext/>
      <w:pBdr>
        <w:bottom w:val="single" w:sz="4" w:space="22" w:color="auto"/>
      </w:pBdr>
      <w:suppressAutoHyphens/>
      <w:spacing w:after="440" w:line="216" w:lineRule="auto"/>
      <w:jc w:val="left"/>
    </w:pPr>
    <w:rPr>
      <w:caps/>
      <w:color w:val="326295" w:themeColor="accent2"/>
      <w:sz w:val="23"/>
    </w:rPr>
  </w:style>
  <w:style w:type="character" w:customStyle="1" w:styleId="Mentionnonrsolue2">
    <w:name w:val="Mention non résolue2"/>
    <w:basedOn w:val="Policepardfaut"/>
    <w:uiPriority w:val="99"/>
    <w:semiHidden/>
    <w:unhideWhenUsed/>
    <w:rsid w:val="000C5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image" Target="media/image3.jpg"/><Relationship Id="rId7" Type="http://schemas.openxmlformats.org/officeDocument/2006/relationships/hyperlink" Target="http://www.ecole-ingenieurs.cesi.fr" TargetMode="External"/><Relationship Id="rId12" Type="http://schemas.openxmlformats.org/officeDocument/2006/relationships/image" Target="media/image60.jpeg"/><Relationship Id="rId2" Type="http://schemas.openxmlformats.org/officeDocument/2006/relationships/image" Target="media/image2.jpg"/><Relationship Id="rId1" Type="http://schemas.openxmlformats.org/officeDocument/2006/relationships/hyperlink" Target="http://www.ecole-ingenieurs.cesi.fr" TargetMode="External"/><Relationship Id="rId6" Type="http://schemas.openxmlformats.org/officeDocument/2006/relationships/image" Target="media/image6.jpeg"/><Relationship Id="rId11" Type="http://schemas.openxmlformats.org/officeDocument/2006/relationships/image" Target="media/image50.jpg"/><Relationship Id="rId5" Type="http://schemas.openxmlformats.org/officeDocument/2006/relationships/image" Target="media/image5.jpg"/><Relationship Id="rId10" Type="http://schemas.openxmlformats.org/officeDocument/2006/relationships/image" Target="media/image40.jpg"/><Relationship Id="rId4" Type="http://schemas.openxmlformats.org/officeDocument/2006/relationships/image" Target="media/image4.jpg"/><Relationship Id="rId9" Type="http://schemas.openxmlformats.org/officeDocument/2006/relationships/image" Target="media/image30.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iet\Desktop\rapport_court_CESI_EI.dotx" TargetMode="External"/></Relationships>
</file>

<file path=word/theme/theme1.xml><?xml version="1.0" encoding="utf-8"?>
<a:theme xmlns:a="http://schemas.openxmlformats.org/drawingml/2006/main" name="Thème Office">
  <a:themeElements>
    <a:clrScheme name="CESI - INGÉ">
      <a:dk1>
        <a:srgbClr val="27251F"/>
      </a:dk1>
      <a:lt1>
        <a:sysClr val="window" lastClr="FFFFFF"/>
      </a:lt1>
      <a:dk2>
        <a:srgbClr val="505050"/>
      </a:dk2>
      <a:lt2>
        <a:srgbClr val="FFFFFF"/>
      </a:lt2>
      <a:accent1>
        <a:srgbClr val="5C88DA"/>
      </a:accent1>
      <a:accent2>
        <a:srgbClr val="326295"/>
      </a:accent2>
      <a:accent3>
        <a:srgbClr val="1B365D"/>
      </a:accent3>
      <a:accent4>
        <a:srgbClr val="69B3E7"/>
      </a:accent4>
      <a:accent5>
        <a:srgbClr val="D0D0CE"/>
      </a:accent5>
      <a:accent6>
        <a:srgbClr val="D2005E"/>
      </a:accent6>
      <a:hlink>
        <a:srgbClr val="27251F"/>
      </a:hlink>
      <a:folHlink>
        <a:srgbClr val="27251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875EF-5C83-4B3D-986F-72B3EB51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rapport_court_CESI_EI.dotx</Template>
  <TotalTime>0</TotalTime>
  <Pages>6</Pages>
  <Words>1547</Words>
  <Characters>8512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CESI</vt:lpstr>
    </vt:vector>
  </TitlesOfParts>
  <Manager>CESI</Manager>
  <Company>CESI</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dc:title>
  <dc:subject>CESI</dc:subject>
  <dc:creator>DIET Jean-Aymeric</dc:creator>
  <cp:keywords/>
  <dc:description/>
  <cp:lastModifiedBy>PARPAILLON CLÉMENT</cp:lastModifiedBy>
  <cp:revision>2</cp:revision>
  <cp:lastPrinted>2018-05-26T09:09:00Z</cp:lastPrinted>
  <dcterms:created xsi:type="dcterms:W3CDTF">2018-12-10T08:01:00Z</dcterms:created>
  <dcterms:modified xsi:type="dcterms:W3CDTF">2018-12-10T08:01:00Z</dcterms:modified>
</cp:coreProperties>
</file>